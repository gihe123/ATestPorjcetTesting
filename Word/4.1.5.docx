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BED" w:rsidRDefault="0083625E">
      <w:pPr>
        <w:pStyle w:val="1"/>
        <w:numPr>
          <w:ilvl w:val="0"/>
          <w:numId w:val="0"/>
        </w:numPr>
        <w:tabs>
          <w:tab w:val="clear" w:pos="360"/>
        </w:tabs>
        <w:jc w:val="center"/>
      </w:pPr>
      <w:bookmarkStart w:id="0" w:name="_Toc516132341"/>
      <w:bookmarkStart w:id="1" w:name="_Toc147224651"/>
      <w:r>
        <w:rPr>
          <w:rFonts w:hint="eastAsia"/>
        </w:rPr>
        <w:t>缺陷记录</w:t>
      </w:r>
    </w:p>
    <w:bookmarkEnd w:id="0"/>
    <w:bookmarkEnd w:id="1"/>
    <w:p w:rsidR="00BE2BED" w:rsidRDefault="0083625E">
      <w:pPr>
        <w:pStyle w:val="1"/>
        <w:tabs>
          <w:tab w:val="clear" w:pos="360"/>
        </w:tabs>
      </w:pPr>
      <w:r>
        <w:rPr>
          <w:rFonts w:hint="eastAsia"/>
        </w:rPr>
        <w:t>4.1.5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用户登录分</w:t>
      </w:r>
      <w:proofErr w:type="gramStart"/>
      <w:r>
        <w:rPr>
          <w:rFonts w:hint="eastAsia"/>
        </w:rPr>
        <w:t>页工具</w:t>
      </w:r>
      <w:proofErr w:type="gramEnd"/>
      <w:r>
        <w:rPr>
          <w:rFonts w:hint="eastAsia"/>
        </w:rPr>
        <w:t>条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4.1.5.S_Y007</w:t>
      </w:r>
    </w:p>
    <w:tbl>
      <w:tblPr>
        <w:tblpPr w:leftFromText="180" w:rightFromText="180" w:vertAnchor="text" w:horzAnchor="page" w:tblpX="1994" w:tblpY="175"/>
        <w:tblOverlap w:val="never"/>
        <w:tblW w:w="86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176"/>
        <w:gridCol w:w="1284"/>
        <w:gridCol w:w="1296"/>
        <w:gridCol w:w="1440"/>
        <w:gridCol w:w="984"/>
        <w:gridCol w:w="840"/>
        <w:gridCol w:w="632"/>
      </w:tblGrid>
      <w:tr w:rsidR="00BE2BED" w:rsidTr="00A1588A">
        <w:trPr>
          <w:trHeight w:val="500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 w:rsidTr="00A1588A">
        <w:trPr>
          <w:trHeight w:val="774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4.1.5.S_Y007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用户登录分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页工具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条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有足够多的数据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测试任务管理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接收测试申请</w:t>
            </w:r>
          </w:p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跳转页面到第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100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页（一共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提示错误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S_Y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2018-06-18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4.1.5.S_Y007</w:t>
      </w:r>
    </w:p>
    <w:tbl>
      <w:tblPr>
        <w:tblpPr w:leftFromText="180" w:rightFromText="180" w:vertAnchor="text" w:horzAnchor="page" w:tblpX="2076" w:tblpY="173"/>
        <w:tblOverlap w:val="never"/>
        <w:tblW w:w="92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752"/>
        <w:gridCol w:w="3091"/>
        <w:gridCol w:w="2736"/>
      </w:tblGrid>
      <w:tr w:rsidR="00BE2BED" w:rsidTr="00A1588A">
        <w:trPr>
          <w:trHeight w:val="228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 w:rsidP="00A1588A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 w:rsidP="00A1588A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 w:rsidP="00A1588A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 w:rsidP="00A1588A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 w:rsidTr="00A1588A">
        <w:trPr>
          <w:trHeight w:val="228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4.1.5.S_Y007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4.1.5.S_Y007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系统一共有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页，跳转到第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100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页）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系统应该报错输入条件错误，但是系统直接跳转到最后一页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具体说明：</w:t>
      </w:r>
      <w:r w:rsidR="00A1588A">
        <w:rPr>
          <w:rFonts w:asciiTheme="minorEastAsia" w:eastAsia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系统</w:t>
      </w:r>
      <w:r w:rsidR="00A1588A">
        <w:rPr>
          <w:rFonts w:asciiTheme="minorEastAsia" w:eastAsia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没有提醒</w:t>
      </w:r>
      <w:r w:rsidR="00A1588A">
        <w:rPr>
          <w:rFonts w:asciiTheme="minorEastAsia" w:eastAsia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报错输入条件错误，</w:t>
      </w:r>
      <w:r>
        <w:rPr>
          <w:rFonts w:hint="eastAsia"/>
        </w:rPr>
        <w:t>直接进入</w:t>
      </w:r>
      <w:r>
        <w:t>最后一页</w:t>
      </w:r>
    </w:p>
    <w:p w:rsidR="00BE2BED" w:rsidRDefault="0083625E">
      <w:r>
        <w:rPr>
          <w:noProof/>
        </w:rPr>
        <w:lastRenderedPageBreak/>
        <w:drawing>
          <wp:inline distT="0" distB="0" distL="0" distR="0">
            <wp:extent cx="5274310" cy="2791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r>
        <w:rPr>
          <w:noProof/>
        </w:rPr>
        <w:drawing>
          <wp:inline distT="0" distB="0" distL="0" distR="0">
            <wp:extent cx="5274310" cy="1514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  <w:tabs>
          <w:tab w:val="clear" w:pos="360"/>
        </w:tabs>
      </w:pPr>
      <w:r>
        <w:rPr>
          <w:rFonts w:hint="eastAsia"/>
        </w:rPr>
        <w:t>4.1.5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用户登录分</w:t>
      </w:r>
      <w:proofErr w:type="gramStart"/>
      <w:r>
        <w:rPr>
          <w:rFonts w:hint="eastAsia"/>
        </w:rPr>
        <w:t>页工具</w:t>
      </w:r>
      <w:proofErr w:type="gramEnd"/>
      <w:r>
        <w:rPr>
          <w:rFonts w:hint="eastAsia"/>
        </w:rPr>
        <w:t>条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4.1.5.S_Y008</w:t>
      </w:r>
    </w:p>
    <w:tbl>
      <w:tblPr>
        <w:tblpPr w:leftFromText="180" w:rightFromText="180" w:vertAnchor="text" w:horzAnchor="page" w:tblpX="1994" w:tblpY="175"/>
        <w:tblOverlap w:val="never"/>
        <w:tblW w:w="86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176"/>
        <w:gridCol w:w="1284"/>
        <w:gridCol w:w="1296"/>
        <w:gridCol w:w="1440"/>
        <w:gridCol w:w="984"/>
        <w:gridCol w:w="840"/>
        <w:gridCol w:w="632"/>
      </w:tblGrid>
      <w:tr w:rsidR="00BE2BED" w:rsidTr="00A1588A">
        <w:trPr>
          <w:trHeight w:val="500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 w:rsidTr="00A1588A">
        <w:trPr>
          <w:trHeight w:val="774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4.1.5.S_Y008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用户登录分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页工具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条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有足够多的数据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测试任务管理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接收测试申请</w:t>
            </w:r>
          </w:p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跳转页面到第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ask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提示错误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S_Y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2018-06-18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lastRenderedPageBreak/>
        <w:t>缺陷记录：</w:t>
      </w:r>
      <w:r>
        <w:rPr>
          <w:lang w:bidi="ar"/>
        </w:rPr>
        <w:t>4.1.5.S_Y008</w:t>
      </w:r>
    </w:p>
    <w:tbl>
      <w:tblPr>
        <w:tblpPr w:leftFromText="180" w:rightFromText="180" w:vertAnchor="text" w:horzAnchor="page" w:tblpX="1792" w:tblpY="173"/>
        <w:tblOverlap w:val="never"/>
        <w:tblW w:w="951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1752"/>
        <w:gridCol w:w="3091"/>
        <w:gridCol w:w="2736"/>
      </w:tblGrid>
      <w:tr w:rsidR="00BE2BED" w:rsidTr="00A1588A">
        <w:trPr>
          <w:trHeight w:val="228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 w:rsidP="00A1588A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 w:rsidP="00A1588A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 w:rsidP="00A1588A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 w:rsidP="00A1588A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 w:rsidTr="00A1588A">
        <w:trPr>
          <w:trHeight w:val="228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4.1.5.S_Y008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4.1.5.S_Y008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跳转到第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ask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系统应该报错输入条件错误，但是系统直接跳转到第一页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具体说明：没有报错</w:t>
      </w:r>
      <w:r>
        <w:rPr>
          <w:rFonts w:hint="eastAsia"/>
        </w:rPr>
        <w:t>，</w:t>
      </w:r>
      <w:r>
        <w:t>直接进入第一页</w:t>
      </w:r>
    </w:p>
    <w:p w:rsidR="00BE2BED" w:rsidRDefault="0083625E">
      <w:r>
        <w:rPr>
          <w:noProof/>
        </w:rPr>
        <w:drawing>
          <wp:inline distT="0" distB="0" distL="0" distR="0">
            <wp:extent cx="5274310" cy="1381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r>
        <w:rPr>
          <w:noProof/>
        </w:rPr>
        <w:drawing>
          <wp:inline distT="0" distB="0" distL="0" distR="0">
            <wp:extent cx="5274310" cy="742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  <w:tabs>
          <w:tab w:val="clear" w:pos="360"/>
        </w:tabs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system</w:t>
      </w:r>
      <w:r>
        <w:rPr>
          <w:rFonts w:hint="eastAsia"/>
        </w:rPr>
        <w:t>用户登录分</w:t>
      </w:r>
      <w:proofErr w:type="gramStart"/>
      <w:r>
        <w:rPr>
          <w:rFonts w:hint="eastAsia"/>
        </w:rPr>
        <w:t>页工具</w:t>
      </w:r>
      <w:proofErr w:type="gramEnd"/>
      <w:r>
        <w:rPr>
          <w:rFonts w:hint="eastAsia"/>
        </w:rPr>
        <w:t>条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4.1.5.S_Y025</w:t>
      </w:r>
    </w:p>
    <w:tbl>
      <w:tblPr>
        <w:tblpPr w:leftFromText="180" w:rightFromText="180" w:vertAnchor="text" w:horzAnchor="page" w:tblpX="1852" w:tblpY="175"/>
        <w:tblOverlap w:val="never"/>
        <w:tblW w:w="88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176"/>
        <w:gridCol w:w="1284"/>
        <w:gridCol w:w="1455"/>
        <w:gridCol w:w="1281"/>
        <w:gridCol w:w="984"/>
        <w:gridCol w:w="840"/>
        <w:gridCol w:w="632"/>
      </w:tblGrid>
      <w:tr w:rsidR="00BE2BED" w:rsidTr="00A1588A">
        <w:trPr>
          <w:trHeight w:val="500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 w:rsidTr="00A1588A">
        <w:trPr>
          <w:trHeight w:val="774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4.1.5.S_Y025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用户登录分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页工具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条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有足够多的数据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测试任务管理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接收测试申请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无论当前页数</w:t>
            </w:r>
          </w:p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点击刷新界面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刷新当前列表状态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S_Y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2018-06-18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4.1.5.S_Y025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4.1.5.S_Y025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4.1.5.S_Y025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刷新列表，显示所有的数据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系统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默认勾选了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第一条数据，此时应该没有任何选择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具体说明：</w:t>
      </w:r>
      <w:proofErr w:type="gramStart"/>
      <w:r>
        <w:rPr>
          <w:rFonts w:hint="eastAsia"/>
        </w:rPr>
        <w:t>默认</w:t>
      </w:r>
      <w:r>
        <w:t>勾选第一条</w:t>
      </w:r>
      <w:proofErr w:type="gramEnd"/>
    </w:p>
    <w:p w:rsidR="00BE2BED" w:rsidRDefault="0083625E">
      <w:r>
        <w:rPr>
          <w:noProof/>
        </w:rPr>
        <w:drawing>
          <wp:inline distT="0" distB="0" distL="0" distR="0">
            <wp:extent cx="5274310" cy="6515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system</w:t>
      </w:r>
      <w:r>
        <w:rPr>
          <w:rFonts w:hint="eastAsia"/>
        </w:rPr>
        <w:t>用户登录“录入”按钮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</w:t>
      </w:r>
      <w:bookmarkStart w:id="2" w:name="_GoBack"/>
      <w:bookmarkEnd w:id="2"/>
      <w:r>
        <w:rPr>
          <w:lang w:bidi="ar"/>
        </w:rPr>
        <w:t>Y039</w:t>
      </w:r>
    </w:p>
    <w:tbl>
      <w:tblPr>
        <w:tblpPr w:leftFromText="180" w:rightFromText="180" w:vertAnchor="text" w:horzAnchor="page" w:tblpX="1852" w:tblpY="175"/>
        <w:tblOverlap w:val="never"/>
        <w:tblW w:w="88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176"/>
        <w:gridCol w:w="1284"/>
        <w:gridCol w:w="1296"/>
        <w:gridCol w:w="1440"/>
        <w:gridCol w:w="984"/>
        <w:gridCol w:w="840"/>
        <w:gridCol w:w="632"/>
      </w:tblGrid>
      <w:tr w:rsidR="00BE2BED" w:rsidTr="00A1588A">
        <w:trPr>
          <w:trHeight w:val="500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 w:rsidP="00A158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 w:rsidTr="00A1588A">
        <w:trPr>
          <w:trHeight w:val="774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4.1.5.S_Y039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用户登录“录入”按钮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登入系统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测试任务管理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接收测试申请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点击录入按钮</w:t>
            </w:r>
          </w:p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5.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点击添加文件按钮添加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txt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文件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提交成功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S_Y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2018-06-18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4.1.5.S_Y039</w:t>
      </w:r>
    </w:p>
    <w:tbl>
      <w:tblPr>
        <w:tblpPr w:leftFromText="180" w:rightFromText="180" w:vertAnchor="text" w:horzAnchor="page" w:tblpX="1792" w:tblpY="173"/>
        <w:tblOverlap w:val="never"/>
        <w:tblW w:w="951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1752"/>
        <w:gridCol w:w="3091"/>
        <w:gridCol w:w="2736"/>
      </w:tblGrid>
      <w:tr w:rsidR="00BE2BED" w:rsidTr="00A1588A">
        <w:trPr>
          <w:trHeight w:val="228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 w:rsidP="00A1588A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 w:rsidP="00A1588A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 w:rsidP="00A1588A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 w:rsidP="00A1588A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 w:rsidTr="00A1588A">
        <w:trPr>
          <w:trHeight w:val="228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lang w:bidi="ar"/>
              </w:rPr>
              <w:t>4.1.5.S_Y039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lang w:bidi="ar"/>
              </w:rPr>
              <w:t>4.1.5.S_Y039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添加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TXT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格式文件失败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 w:rsidP="00A1588A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系统只识别图片，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word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pdf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格式的小于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15mb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的文件，但是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TXT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文件也可以达到相应的要求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txt</w:t>
      </w:r>
      <w:r>
        <w:t>是可以上传的</w:t>
      </w:r>
      <w:r>
        <w:tab/>
      </w:r>
    </w:p>
    <w:p w:rsidR="00BE2BED" w:rsidRDefault="0083625E">
      <w:r>
        <w:rPr>
          <w:noProof/>
        </w:rPr>
        <w:drawing>
          <wp:inline distT="0" distB="0" distL="0" distR="0">
            <wp:extent cx="5274310" cy="10991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r>
        <w:rPr>
          <w:noProof/>
        </w:rPr>
        <w:drawing>
          <wp:inline distT="0" distB="0" distL="0" distR="0">
            <wp:extent cx="5274310" cy="1526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zrzj1</w:t>
      </w:r>
      <w:r>
        <w:rPr>
          <w:rFonts w:hint="eastAsia"/>
        </w:rPr>
        <w:t>用户登录分</w:t>
      </w:r>
      <w:proofErr w:type="gramStart"/>
      <w:r>
        <w:rPr>
          <w:rFonts w:hint="eastAsia"/>
        </w:rPr>
        <w:t>页工具</w:t>
      </w:r>
      <w:proofErr w:type="gramEnd"/>
      <w:r>
        <w:rPr>
          <w:rFonts w:hint="eastAsia"/>
        </w:rPr>
        <w:t>条</w:t>
      </w:r>
    </w:p>
    <w:p w:rsidR="00BE2BED" w:rsidRDefault="0083625E">
      <w:pPr>
        <w:pStyle w:val="2"/>
      </w:pPr>
      <w:r>
        <w:rPr>
          <w:rFonts w:hint="eastAsia"/>
        </w:rPr>
        <w:lastRenderedPageBreak/>
        <w:t>测试用例：</w:t>
      </w:r>
      <w:r>
        <w:rPr>
          <w:lang w:bidi="ar"/>
        </w:rPr>
        <w:t>4.1.5.S_Y060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4.1.5.S_Y060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zrzj1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用户登录分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页工具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条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有足够多的数据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测试过程管理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提交审查意见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跳转页面到第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100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页（一共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提示错误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S_Y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2018-06-18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4.1.5.S_Y060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lang w:bidi="ar"/>
              </w:rPr>
              <w:t>4.1.5.S_Y060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lang w:bidi="ar"/>
              </w:rPr>
              <w:t>4.1.5.S_Y060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系统一共有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页，跳转到第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100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系统应该报错输入条件错误，但是系统直接跳转到最后一页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跳转</w:t>
      </w:r>
      <w:r>
        <w:t>不会报错</w:t>
      </w:r>
    </w:p>
    <w:p w:rsidR="00BE2BED" w:rsidRDefault="0083625E">
      <w:r>
        <w:rPr>
          <w:noProof/>
        </w:rPr>
        <w:drawing>
          <wp:inline distT="0" distB="0" distL="0" distR="0">
            <wp:extent cx="5274310" cy="566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r>
        <w:rPr>
          <w:noProof/>
        </w:rPr>
        <w:drawing>
          <wp:inline distT="0" distB="0" distL="0" distR="0">
            <wp:extent cx="5274310" cy="4432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zrzj1</w:t>
      </w:r>
      <w:r>
        <w:rPr>
          <w:rFonts w:hint="eastAsia"/>
        </w:rPr>
        <w:t>用户登录分</w:t>
      </w:r>
      <w:proofErr w:type="gramStart"/>
      <w:r>
        <w:rPr>
          <w:rFonts w:hint="eastAsia"/>
        </w:rPr>
        <w:t>页工具</w:t>
      </w:r>
      <w:proofErr w:type="gramEnd"/>
      <w:r>
        <w:rPr>
          <w:rFonts w:hint="eastAsia"/>
        </w:rPr>
        <w:t>条</w:t>
      </w:r>
    </w:p>
    <w:p w:rsidR="00BE2BED" w:rsidRDefault="0083625E">
      <w:pPr>
        <w:pStyle w:val="2"/>
      </w:pPr>
      <w:r>
        <w:rPr>
          <w:rFonts w:hint="eastAsia"/>
        </w:rPr>
        <w:lastRenderedPageBreak/>
        <w:t>测试用例：</w:t>
      </w:r>
      <w:r>
        <w:rPr>
          <w:lang w:bidi="ar"/>
        </w:rPr>
        <w:t>4.1.5.S_Y061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4.1.5.S_Y061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zrzj1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用户登录分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页工具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条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有足够多的数据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测试过程管理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提交审查意见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跳转页面到第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ask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提示错误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S_Y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2018-06-18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4.1.5.S_Y061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4.1.5.S_Y061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4.1.5.S_Y061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跳转到第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ask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系统应该报错输入条件错误，但是系统直接跳转到第一页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具体说明：不会报错，直接进入第一页</w:t>
      </w:r>
    </w:p>
    <w:p w:rsidR="00BE2BED" w:rsidRDefault="0083625E">
      <w:r>
        <w:rPr>
          <w:noProof/>
        </w:rPr>
        <w:drawing>
          <wp:inline distT="0" distB="0" distL="0" distR="0">
            <wp:extent cx="5274310" cy="602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r>
        <w:rPr>
          <w:noProof/>
        </w:rPr>
        <w:drawing>
          <wp:inline distT="0" distB="0" distL="0" distR="0">
            <wp:extent cx="5274310" cy="4686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zrzj1</w:t>
      </w:r>
      <w:r>
        <w:rPr>
          <w:rFonts w:hint="eastAsia"/>
        </w:rPr>
        <w:t>用户登录分</w:t>
      </w:r>
      <w:proofErr w:type="gramStart"/>
      <w:r>
        <w:rPr>
          <w:rFonts w:hint="eastAsia"/>
        </w:rPr>
        <w:t>页工具</w:t>
      </w:r>
      <w:proofErr w:type="gramEnd"/>
      <w:r>
        <w:rPr>
          <w:rFonts w:hint="eastAsia"/>
        </w:rPr>
        <w:t>条</w:t>
      </w:r>
    </w:p>
    <w:p w:rsidR="00BE2BED" w:rsidRDefault="0083625E">
      <w:pPr>
        <w:pStyle w:val="2"/>
      </w:pPr>
      <w:r>
        <w:rPr>
          <w:rFonts w:hint="eastAsia"/>
        </w:rPr>
        <w:lastRenderedPageBreak/>
        <w:t>测试用例：</w:t>
      </w:r>
      <w:r>
        <w:rPr>
          <w:lang w:bidi="ar"/>
        </w:rPr>
        <w:t>4.1.5.S_Y078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4.1.5.S_Y078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zrzj1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用户登录分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页工具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条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有足够多的数据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测试任务管理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接收测试申请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跳转页面到第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100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页（一共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页）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测试过程管理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提交审查意见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无论当前页数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点击刷新界面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刷新当前列表状态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S_Y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2018-06-18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4.1.5.S_Y078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lang w:bidi="ar"/>
              </w:rPr>
              <w:t>4.1.5.S_Y078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lang w:bidi="ar"/>
              </w:rPr>
              <w:t>4.1.5.S_Y078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刷新列表，显示所有的数据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系统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默认勾选了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第一条数据，此时应该没有任何选择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具体说明：无项目</w:t>
      </w:r>
      <w:r>
        <w:rPr>
          <w:rFonts w:hint="eastAsia"/>
        </w:rPr>
        <w:t>可</w:t>
      </w:r>
      <w:r>
        <w:t>勾选</w:t>
      </w:r>
    </w:p>
    <w:p w:rsidR="00BE2BED" w:rsidRDefault="0083625E">
      <w:r>
        <w:rPr>
          <w:noProof/>
        </w:rPr>
        <w:lastRenderedPageBreak/>
        <w:drawing>
          <wp:inline distT="0" distB="0" distL="0" distR="0">
            <wp:extent cx="5274310" cy="5276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r>
        <w:rPr>
          <w:noProof/>
        </w:rPr>
        <w:drawing>
          <wp:inline distT="0" distB="0" distL="0" distR="0">
            <wp:extent cx="4228465" cy="81851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用户录入信息时返回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4.1.5.S_T094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4.1.5.S_T094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用户录入信息时返回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、点击录入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、插入一条信息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、点击返回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提示：是否确定返回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S_T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81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4.1.5.S_T019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4.1.5.S_T094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4.1.5.S_T019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录入信息点击返回时应弹出是否确认返回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为了避免用户误操作，需有一个弹出确认界面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没有</w:t>
      </w:r>
      <w:r>
        <w:t>确认界面，直接退出。</w:t>
      </w:r>
    </w:p>
    <w:p w:rsidR="00BE2BED" w:rsidRDefault="0083625E">
      <w:r>
        <w:rPr>
          <w:noProof/>
        </w:rPr>
        <w:lastRenderedPageBreak/>
        <w:drawing>
          <wp:inline distT="0" distB="0" distL="0" distR="0">
            <wp:extent cx="5274310" cy="22536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用户编辑信息时返回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4.1.5.S_T095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lang w:bidi="ar"/>
              </w:rPr>
              <w:t>4.1.5.S_T095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用户编辑信息时返回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、选择任务点击编辑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、修改一条信息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、点击返回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提示：是否确定返回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S_T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2018-06-18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4.1.5.S_T020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lang w:bidi="ar"/>
              </w:rPr>
              <w:t>4.1.5.S_T095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4.1.5.S_T020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编辑信息点击返回时应弹出是否确认返回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为了避免用户误操作，需有一个弹出确认界面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lastRenderedPageBreak/>
        <w:t>缺陷运行截图</w:t>
      </w:r>
    </w:p>
    <w:p w:rsidR="00BE2BED" w:rsidRDefault="0083625E">
      <w:r>
        <w:rPr>
          <w:rFonts w:hint="eastAsia"/>
        </w:rPr>
        <w:t>缺陷</w:t>
      </w:r>
      <w:r>
        <w:t>具体描述：</w:t>
      </w:r>
      <w:r>
        <w:rPr>
          <w:rFonts w:hint="eastAsia"/>
        </w:rPr>
        <w:t>没有</w:t>
      </w:r>
      <w:r>
        <w:t>确认界面，直接退出</w:t>
      </w:r>
    </w:p>
    <w:p w:rsidR="00BE2BED" w:rsidRDefault="0083625E">
      <w:r>
        <w:rPr>
          <w:noProof/>
        </w:rPr>
        <w:drawing>
          <wp:inline distT="0" distB="0" distL="0" distR="0">
            <wp:extent cx="5274310" cy="9448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4.1.5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“录入”按钮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4.1.5.S_F001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4.1.5.S_F001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“录入”按钮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测试任务管理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接收测试申请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无论在界面中是否选择记录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点击“录入”按钮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在下一个界面中填写信息录入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成功进入到录入界面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4.1.5.S_F001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4.1.5.S_F001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4.1.5.S_F001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“录入”按钮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在选择记录的情况下，应该不能进行录入，进行信息提示。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具体描述：在选中项目的情况下，</w:t>
      </w:r>
      <w:r>
        <w:rPr>
          <w:rFonts w:hint="eastAsia"/>
        </w:rPr>
        <w:t>还是</w:t>
      </w:r>
      <w:r>
        <w:t>可以直接</w:t>
      </w:r>
      <w:r>
        <w:rPr>
          <w:rFonts w:hint="eastAsia"/>
        </w:rPr>
        <w:t>进行录入</w:t>
      </w:r>
    </w:p>
    <w:p w:rsidR="00BE2BED" w:rsidRDefault="0083625E">
      <w:r>
        <w:rPr>
          <w:noProof/>
        </w:rPr>
        <w:drawing>
          <wp:inline distT="0" distB="0" distL="0" distR="0">
            <wp:extent cx="5274310" cy="9144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“录入”按钮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4.1.5.S_F002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4.1.5.S_F002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“录入”按钮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测试任务管理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下达测试任务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无论在界面中是否选择记录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点击“录入”按钮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在下一个界面中填写信息录入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成功进入到录入界面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lastRenderedPageBreak/>
        <w:t>缺陷记录：</w:t>
      </w:r>
      <w:r>
        <w:rPr>
          <w:lang w:bidi="ar"/>
        </w:rPr>
        <w:t>4.1.5.S_F002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4.1.5.S_F002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4.1.5.S_F002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“录入”按钮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在选择记录的情况下，应该不能进行录入，进行信息提示。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具体描述：还是可以直接进行录入</w:t>
      </w:r>
    </w:p>
    <w:p w:rsidR="00BE2BED" w:rsidRDefault="0083625E">
      <w:r>
        <w:rPr>
          <w:noProof/>
        </w:rPr>
        <w:drawing>
          <wp:inline distT="0" distB="0" distL="0" distR="0">
            <wp:extent cx="4771390" cy="12661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“录入”按钮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4.1.5.S_F003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lang w:bidi="ar"/>
              </w:rPr>
              <w:t>4.1.5.S_F003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“录入”按钮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项目审查管理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审查计划管理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无论在界面中是否选择记录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点击“录入”按钮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在下一个界面中填写信息录入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成功进入到录入界面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4.1.5.S_F003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lang w:bidi="ar"/>
              </w:rPr>
              <w:t>4.1.5.S_F003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lang w:bidi="ar"/>
              </w:rPr>
              <w:t>4.1.5.S_F003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“录入”按钮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在选择记录的情况下，应该不能进行录入，进行信息提示。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具体说明：还是可以直接进行录入</w:t>
      </w:r>
    </w:p>
    <w:p w:rsidR="00BE2BED" w:rsidRDefault="0083625E">
      <w:r>
        <w:rPr>
          <w:noProof/>
        </w:rPr>
        <w:drawing>
          <wp:inline distT="0" distB="0" distL="0" distR="0">
            <wp:extent cx="5274310" cy="14331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4.1.5</w:t>
      </w:r>
      <w:r>
        <w:t xml:space="preserve"> </w:t>
      </w:r>
      <w:r>
        <w:rPr>
          <w:rFonts w:hint="eastAsia"/>
        </w:rPr>
        <w:t>“录入”按钮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4.1.5.S_F004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4.1.5.S_F004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“录入”按钮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基础信息管理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单位信息管理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无论在界面中是否选择记录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点击“录入”按钮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在下一个界面中填写信息录入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成功进入到录入界面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t>4.1.5.S_F004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4.1.5.S_F004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4.1.5.S_F004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“录入”按钮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在选择记录的情况下，应该不能进行录入，进行信息提示。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具体说明：在</w:t>
      </w:r>
      <w:proofErr w:type="gramStart"/>
      <w:r>
        <w:rPr>
          <w:rFonts w:hint="eastAsia"/>
        </w:rPr>
        <w:t>勾选</w:t>
      </w:r>
      <w:r>
        <w:t>情况</w:t>
      </w:r>
      <w:proofErr w:type="gramEnd"/>
      <w:r>
        <w:t>下，还是可以直接进行录入</w:t>
      </w:r>
    </w:p>
    <w:p w:rsidR="00BE2BED" w:rsidRDefault="0083625E">
      <w:r>
        <w:rPr>
          <w:noProof/>
        </w:rPr>
        <w:drawing>
          <wp:inline distT="0" distB="0" distL="0" distR="0">
            <wp:extent cx="5274310" cy="13614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“录入”按钮</w:t>
      </w:r>
    </w:p>
    <w:p w:rsidR="00BE2BED" w:rsidRDefault="0083625E">
      <w:pPr>
        <w:pStyle w:val="2"/>
      </w:pPr>
      <w:r>
        <w:rPr>
          <w:rFonts w:hint="eastAsia"/>
        </w:rPr>
        <w:lastRenderedPageBreak/>
        <w:t>测试用例：</w:t>
      </w:r>
      <w:r>
        <w:rPr>
          <w:lang w:bidi="ar"/>
        </w:rPr>
        <w:t>4.1.5.S_F005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4.1.5.S_F005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“录入”按钮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基础信息管理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人员信息管理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所有人员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无论在界面中是否选择记录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点击“录入”按钮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在下一个界面中填写信息录入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成功进入到录入界面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4.1.5.S_F005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4.1.5.S_F005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4.1.5.S_F005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“录入”按钮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在选择记录的情况下，应该不能进行录入，进行信息提示。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具体说明：在</w:t>
      </w:r>
      <w:proofErr w:type="gramStart"/>
      <w:r>
        <w:rPr>
          <w:rFonts w:hint="eastAsia"/>
        </w:rPr>
        <w:t>勾选</w:t>
      </w:r>
      <w:r>
        <w:t>情况</w:t>
      </w:r>
      <w:proofErr w:type="gramEnd"/>
      <w:r>
        <w:t>下，还是可以直接进行录入</w:t>
      </w:r>
    </w:p>
    <w:p w:rsidR="00BE2BED" w:rsidRDefault="00BE2BED"/>
    <w:p w:rsidR="00BE2BED" w:rsidRDefault="0083625E">
      <w:r>
        <w:rPr>
          <w:noProof/>
        </w:rPr>
        <w:lastRenderedPageBreak/>
        <w:drawing>
          <wp:inline distT="0" distB="0" distL="0" distR="0">
            <wp:extent cx="5274310" cy="96710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4.1.5</w:t>
      </w:r>
      <w:r>
        <w:t xml:space="preserve"> </w:t>
      </w:r>
      <w:r>
        <w:rPr>
          <w:rFonts w:hint="eastAsia"/>
        </w:rPr>
        <w:t>“用户录入”按钮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4.1.5.S_F006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4.1.5.S_F006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“用户录入”按钮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admin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系统管理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用户管理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无论在界面中是否选择记录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点击“用户录入”按钮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在下一个界面中填写信息录入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成功进入到录入界面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4.1.5.S_F006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4.1.5.S_F006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4.1.5.S_F006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“录入”按钮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在选择记录的情况下，应该不能进行录入，进行信息提示。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lastRenderedPageBreak/>
        <w:t>缺陷运行截图</w:t>
      </w:r>
    </w:p>
    <w:p w:rsidR="00BE2BED" w:rsidRDefault="0083625E">
      <w:r>
        <w:rPr>
          <w:rFonts w:hint="eastAsia"/>
        </w:rPr>
        <w:t>缺陷</w:t>
      </w:r>
      <w:r>
        <w:t>具体描述：在</w:t>
      </w:r>
      <w:proofErr w:type="gramStart"/>
      <w:r>
        <w:t>勾选情况</w:t>
      </w:r>
      <w:proofErr w:type="gramEnd"/>
      <w:r>
        <w:t>下，还是可以直接录入</w:t>
      </w:r>
    </w:p>
    <w:p w:rsidR="00BE2BED" w:rsidRDefault="0083625E">
      <w:r>
        <w:rPr>
          <w:noProof/>
        </w:rPr>
        <w:drawing>
          <wp:inline distT="0" distB="0" distL="0" distR="0">
            <wp:extent cx="5274310" cy="344487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4.1.5</w:t>
      </w:r>
      <w:r>
        <w:t xml:space="preserve"> </w:t>
      </w:r>
      <w:r>
        <w:rPr>
          <w:rFonts w:hint="eastAsia"/>
        </w:rPr>
        <w:t>“用户录入”按钮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4.1.5.S_F007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4.1.5.S_Y007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“用户录入”按钮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admin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系统管理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组织机构管理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无论在界面中是否选择记录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点击“组织机构录入”按钮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在下一个界面中填写信息录入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成功进入到录入界面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4.1.5.S_F007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lang w:bidi="ar"/>
              </w:rPr>
              <w:t>4.1.5.S_F007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lang w:bidi="ar"/>
              </w:rPr>
              <w:t>4.1.5.S_F007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“录入”按钮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在选择记录的情况下，应该不能进行录入，进行信息提示。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具体管理：在</w:t>
      </w:r>
      <w:proofErr w:type="gramStart"/>
      <w:r>
        <w:rPr>
          <w:rFonts w:hint="eastAsia"/>
        </w:rPr>
        <w:t>勾选</w:t>
      </w:r>
      <w:r>
        <w:t>情况</w:t>
      </w:r>
      <w:proofErr w:type="gramEnd"/>
      <w:r>
        <w:t>下，还是可以直接录入</w:t>
      </w:r>
    </w:p>
    <w:p w:rsidR="00BE2BED" w:rsidRDefault="0083625E">
      <w:r>
        <w:rPr>
          <w:noProof/>
        </w:rPr>
        <w:drawing>
          <wp:inline distT="0" distB="0" distL="0" distR="0">
            <wp:extent cx="5274310" cy="31076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“编辑”按钮</w:t>
      </w:r>
    </w:p>
    <w:p w:rsidR="00BE2BED" w:rsidRDefault="0083625E">
      <w:pPr>
        <w:pStyle w:val="2"/>
      </w:pPr>
      <w:r>
        <w:rPr>
          <w:rFonts w:hint="eastAsia"/>
        </w:rPr>
        <w:lastRenderedPageBreak/>
        <w:t>测试用例：</w:t>
      </w:r>
      <w:r>
        <w:rPr>
          <w:lang w:bidi="ar"/>
        </w:rPr>
        <w:t>4.1.5.S_F011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4.1.5.S_F011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“编辑”按钮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在界面中存在需要审查的文档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测试任务管理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接收测试申请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选择多条记录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点击“编辑”按钮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选择不同的记录组合，在界面的右下角会出现两种提示：（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）“该申请已受领，不可编辑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!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”（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）“请选择一条记录再编辑”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提示信息成功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4.1.5.S_F008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4.1.5.S_F008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“编辑”按钮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这里的提示信息根据你鼠标第一次选择来提示。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具体说明：出现不合理提示</w:t>
      </w:r>
    </w:p>
    <w:p w:rsidR="00BE2BED" w:rsidRDefault="0083625E">
      <w:r>
        <w:rPr>
          <w:noProof/>
        </w:rPr>
        <w:drawing>
          <wp:inline distT="0" distB="0" distL="0" distR="0">
            <wp:extent cx="3571240" cy="10947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r>
        <w:rPr>
          <w:noProof/>
        </w:rPr>
        <w:drawing>
          <wp:inline distT="0" distB="0" distL="0" distR="0">
            <wp:extent cx="2123440" cy="9613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“编辑”按钮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4.1.5.S_F029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4.1.5.S_F029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“编辑”按钮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在界面中存在需要审查的文档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基础信息管理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单位信息管理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没有选择记录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点击“编辑”按钮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在界面右下角显示“请选择查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看项目”的提示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提示信息失败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4.1.5.S_F009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4.1.5.S_F029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4.1.5.S_F009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“编辑”按钮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这里的提示信息“请选择编辑项目”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具体描述：不合理提示</w:t>
      </w:r>
    </w:p>
    <w:p w:rsidR="00BE2BED" w:rsidRDefault="0083625E">
      <w:r>
        <w:rPr>
          <w:noProof/>
        </w:rPr>
        <w:drawing>
          <wp:inline distT="0" distB="0" distL="114300" distR="114300">
            <wp:extent cx="5273040" cy="1877060"/>
            <wp:effectExtent l="0" t="0" r="3810" b="889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2BED" w:rsidRDefault="0083625E">
      <w:r>
        <w:rPr>
          <w:noProof/>
        </w:rPr>
        <w:drawing>
          <wp:inline distT="0" distB="0" distL="0" distR="0">
            <wp:extent cx="2523490" cy="111379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“编辑”按钮</w:t>
      </w:r>
    </w:p>
    <w:p w:rsidR="00BE2BED" w:rsidRDefault="0083625E">
      <w:pPr>
        <w:pStyle w:val="2"/>
      </w:pPr>
      <w:r>
        <w:rPr>
          <w:rFonts w:hint="eastAsia"/>
        </w:rPr>
        <w:lastRenderedPageBreak/>
        <w:t>测试用例：</w:t>
      </w:r>
      <w:r>
        <w:rPr>
          <w:lang w:bidi="ar"/>
        </w:rPr>
        <w:t>4.1.5.S_F032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4.1.5.S_F032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“编辑”按钮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在界面中存在需要审查的文档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基础信息管理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人员信息管理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所有人员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没有选择记录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点击“编辑”按钮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在界面右下角显示“请选择查看项目”的提示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提示信息失败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4.1.5.S_F010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4.1.5.S_F032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4.1.5.S_F010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“编辑”按钮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这里的提示信息“请选择编辑项目”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具体说明：不合理信息</w:t>
      </w:r>
    </w:p>
    <w:p w:rsidR="00BE2BED" w:rsidRDefault="0083625E">
      <w:r>
        <w:rPr>
          <w:noProof/>
        </w:rPr>
        <w:lastRenderedPageBreak/>
        <w:drawing>
          <wp:inline distT="0" distB="0" distL="114300" distR="114300">
            <wp:extent cx="5272405" cy="1885950"/>
            <wp:effectExtent l="0" t="0" r="4445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2BED" w:rsidRDefault="0083625E">
      <w:r>
        <w:rPr>
          <w:noProof/>
        </w:rPr>
        <w:drawing>
          <wp:inline distT="0" distB="0" distL="0" distR="0">
            <wp:extent cx="2380615" cy="82804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“用户编辑”按钮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4.1.5.S_F034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4.1.5.S_F034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“用户编辑”按钮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admin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在界面中存在需要审查的文档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系统管理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用户管理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没有选择记录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点击“用户编辑”按钮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在界面右下角显示“请选择要操作的记录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!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”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提示信息失败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lastRenderedPageBreak/>
        <w:t>缺陷记录：</w:t>
      </w:r>
      <w:r>
        <w:rPr>
          <w:lang w:bidi="ar"/>
        </w:rPr>
        <w:t>4.1.5.S_F011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4.1.5.S_F034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4.1.5.S_F011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“编辑”按钮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提示信息应该为“请选择要编辑的项目”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具体描述：不合理提示</w:t>
      </w:r>
    </w:p>
    <w:p w:rsidR="00BE2BED" w:rsidRDefault="0083625E">
      <w:r>
        <w:rPr>
          <w:noProof/>
        </w:rPr>
        <w:drawing>
          <wp:inline distT="0" distB="0" distL="114300" distR="114300">
            <wp:extent cx="5269230" cy="2177415"/>
            <wp:effectExtent l="0" t="0" r="7620" b="13335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2BED" w:rsidRDefault="0083625E">
      <w:r>
        <w:rPr>
          <w:noProof/>
        </w:rPr>
        <w:drawing>
          <wp:inline distT="0" distB="0" distL="0" distR="0">
            <wp:extent cx="2561590" cy="875665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4.1.5</w:t>
      </w:r>
      <w:r>
        <w:t xml:space="preserve"> </w:t>
      </w:r>
      <w:r>
        <w:rPr>
          <w:rFonts w:hint="eastAsia"/>
        </w:rPr>
        <w:t>“用户编辑”按钮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4.1.5.S_F038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4.1.5.S_F038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“用户编辑”按钮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admin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在界面中存在需要审查的文档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系统管理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组织机构管理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没有选择记录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点击“组织机构编辑”按钮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在界面右下角显示“请选择要操作的记录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!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”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提示信息失败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4.1.5.S_F012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4.1.5.S_F038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4.1.5.S_F012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“编辑”按钮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提示信息为“请选择要编辑的机构组织”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</w:t>
      </w:r>
      <w:r>
        <w:rPr>
          <w:rFonts w:hint="eastAsia"/>
        </w:rPr>
        <w:t>描述</w:t>
      </w:r>
      <w:r>
        <w:t>：不合理提示</w:t>
      </w:r>
    </w:p>
    <w:p w:rsidR="00BE2BED" w:rsidRDefault="0083625E">
      <w:r>
        <w:rPr>
          <w:noProof/>
        </w:rPr>
        <w:drawing>
          <wp:inline distT="0" distB="0" distL="114300" distR="114300">
            <wp:extent cx="5270500" cy="1494790"/>
            <wp:effectExtent l="0" t="0" r="6350" b="10160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2BED" w:rsidRDefault="0083625E">
      <w:r>
        <w:rPr>
          <w:noProof/>
        </w:rPr>
        <w:lastRenderedPageBreak/>
        <w:drawing>
          <wp:inline distT="0" distB="0" distL="0" distR="0">
            <wp:extent cx="2361565" cy="904240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  <w:tabs>
          <w:tab w:val="clear" w:pos="360"/>
        </w:tabs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system</w:t>
      </w:r>
      <w:r>
        <w:rPr>
          <w:rFonts w:hint="eastAsia"/>
        </w:rPr>
        <w:t>用户登录分</w:t>
      </w:r>
      <w:proofErr w:type="gramStart"/>
      <w:r>
        <w:rPr>
          <w:rFonts w:hint="eastAsia"/>
        </w:rPr>
        <w:t>页工具</w:t>
      </w:r>
      <w:proofErr w:type="gramEnd"/>
      <w:r>
        <w:rPr>
          <w:rFonts w:hint="eastAsia"/>
        </w:rPr>
        <w:t>条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4.1.5.S_F051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4.1.5.S_F051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“查看”按钮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在界面中存在需要审查的文档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测试任务管理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审查意见输出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没有选择记录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点击“查看”按钮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在界面右下角显示“请选择编辑项目”的提示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提示信息失败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4.1.5.S_F013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4.1.5.S_F051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4.1.5.S_F013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“查看”按钮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提示信息失败“请选择查看项目”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lastRenderedPageBreak/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具体说明：不合理提示</w:t>
      </w:r>
    </w:p>
    <w:p w:rsidR="00BE2BED" w:rsidRDefault="0083625E">
      <w:r>
        <w:rPr>
          <w:noProof/>
        </w:rPr>
        <w:drawing>
          <wp:inline distT="0" distB="0" distL="114300" distR="114300">
            <wp:extent cx="4257040" cy="1943100"/>
            <wp:effectExtent l="0" t="0" r="10160" b="0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2BED" w:rsidRDefault="0083625E">
      <w:r>
        <w:rPr>
          <w:noProof/>
        </w:rPr>
        <w:drawing>
          <wp:inline distT="0" distB="0" distL="0" distR="0">
            <wp:extent cx="2275840" cy="92329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4.1.5</w:t>
      </w:r>
      <w:r>
        <w:t xml:space="preserve"> </w:t>
      </w:r>
      <w:r>
        <w:rPr>
          <w:rFonts w:hint="eastAsia"/>
        </w:rPr>
        <w:t>“查看”按钮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4.1.5.S_F053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4.1.5.S_F053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“查看”按钮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在界面中存在需要审查的文档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测试过程管理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审查意见编辑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选择一条记录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点击“查看”按钮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跳转到下一界面，没有返回功能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成功进入到查看界面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lastRenderedPageBreak/>
        <w:t>缺陷记录：</w:t>
      </w:r>
      <w:r>
        <w:rPr>
          <w:lang w:bidi="ar"/>
        </w:rPr>
        <w:t>4.1.5.S_F014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4.1.5.S_F053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4.1.5.S_F014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“查看”按钮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下一个界面应该有返回功能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缺陷具体</w:t>
      </w:r>
      <w:r>
        <w:t>说明：不合理提示</w:t>
      </w:r>
    </w:p>
    <w:p w:rsidR="00BE2BED" w:rsidRDefault="0083625E">
      <w:r>
        <w:rPr>
          <w:noProof/>
        </w:rPr>
        <w:drawing>
          <wp:inline distT="0" distB="0" distL="114300" distR="114300">
            <wp:extent cx="4314190" cy="3761740"/>
            <wp:effectExtent l="0" t="0" r="10160" b="10160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2BED" w:rsidRDefault="0083625E">
      <w:r>
        <w:rPr>
          <w:noProof/>
        </w:rPr>
        <w:drawing>
          <wp:inline distT="0" distB="0" distL="0" distR="0">
            <wp:extent cx="2247265" cy="894715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“查看”按钮</w:t>
      </w:r>
    </w:p>
    <w:p w:rsidR="00BE2BED" w:rsidRDefault="0083625E">
      <w:pPr>
        <w:pStyle w:val="2"/>
      </w:pPr>
      <w:r>
        <w:rPr>
          <w:rFonts w:hint="eastAsia"/>
        </w:rPr>
        <w:lastRenderedPageBreak/>
        <w:t>测试用例：</w:t>
      </w:r>
      <w:r>
        <w:rPr>
          <w:lang w:bidi="ar"/>
        </w:rPr>
        <w:t>4.1.5.S_F054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4.1.5.S_F054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“查看”按钮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在界面中存在需要审查的文档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测试任务管理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审查意见编辑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没有选择记录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点击“查看”按钮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在界面右下角显示“请选择编辑项目”的提示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提示信息失败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4.1.5.S_F015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4.1.5.S_F054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4.1.5.S_F015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“查看”按钮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提示信息失败“请选择查看项目”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具体说明：不合理提示</w:t>
      </w:r>
    </w:p>
    <w:p w:rsidR="00BE2BED" w:rsidRDefault="0083625E">
      <w:r>
        <w:rPr>
          <w:noProof/>
        </w:rPr>
        <w:lastRenderedPageBreak/>
        <w:drawing>
          <wp:inline distT="0" distB="0" distL="114300" distR="114300">
            <wp:extent cx="4123690" cy="3475990"/>
            <wp:effectExtent l="0" t="0" r="10160" b="10160"/>
            <wp:docPr id="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2BED" w:rsidRDefault="0083625E">
      <w:r>
        <w:rPr>
          <w:noProof/>
        </w:rPr>
        <w:drawing>
          <wp:inline distT="0" distB="0" distL="0" distR="0">
            <wp:extent cx="2247265" cy="894715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“删除”按钮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4.1.5.S_F113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4.1.5.S_F113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“删除”按钮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在界面中存在需要审查的文档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项目审查管理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审查会记录管理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选择一条“未完成审查”记录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点击“删除”按钮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在界面右下角提示“未完成的审查会记录不可删除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!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”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5.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如果出现操作失误，生成一条不可行的记录，那因为删除不掉一直留在系统中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提示信息成功，但是会造成额外的情况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4.1.5.S_F016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4.1.5.S_F113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4.1.5.S_F016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“删除”按钮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操作失误导致，无法删除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提示无法删除</w:t>
      </w:r>
    </w:p>
    <w:p w:rsidR="00BE2BED" w:rsidRDefault="0083625E">
      <w:r>
        <w:rPr>
          <w:noProof/>
        </w:rPr>
        <w:lastRenderedPageBreak/>
        <w:drawing>
          <wp:inline distT="0" distB="0" distL="114300" distR="114300">
            <wp:extent cx="4533265" cy="3256915"/>
            <wp:effectExtent l="0" t="0" r="635" b="635"/>
            <wp:docPr id="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“排序”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4.1.5.S_F127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4.1.5.S_F127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“排序”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在界面中存在需要审查的文档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测试任务管理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接收测试申请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点击表格的列表头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按照“测评申请书序号”排序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排序成功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lastRenderedPageBreak/>
        <w:t>缺陷记录：</w:t>
      </w:r>
      <w:r>
        <w:rPr>
          <w:lang w:bidi="ar"/>
        </w:rPr>
        <w:t>4.1.5.S_F017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4.1.5.S_F127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4.1.5.S_F017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“排序”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排序规则单一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</w:t>
      </w:r>
      <w:r>
        <w:rPr>
          <w:rFonts w:hint="eastAsia"/>
        </w:rPr>
        <w:t>：</w:t>
      </w:r>
      <w:r>
        <w:rPr>
          <w:rFonts w:asciiTheme="minorEastAsia" w:eastAsia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排序规则单一</w:t>
      </w:r>
    </w:p>
    <w:p w:rsidR="00BE2BED" w:rsidRDefault="0083625E">
      <w:r>
        <w:rPr>
          <w:noProof/>
        </w:rPr>
        <w:drawing>
          <wp:inline distT="0" distB="0" distL="0" distR="0">
            <wp:extent cx="1513840" cy="4018915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“排序”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4.1.5.S_F128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4.1.5.S_F128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“排序”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在界面中存在需要审查的文档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测试任务管理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下达测试任务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点击表格的列表头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按照“任务编号”排序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提示信息成功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4.1.5.S_F018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4.1.5.S_F128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4.1.5.S_F018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“排序”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排序规则单一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</w:t>
      </w:r>
      <w:r>
        <w:rPr>
          <w:rFonts w:hint="eastAsia"/>
        </w:rPr>
        <w:t>：</w:t>
      </w:r>
      <w:r>
        <w:rPr>
          <w:rFonts w:asciiTheme="minorEastAsia" w:eastAsia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排序规则单一</w:t>
      </w:r>
    </w:p>
    <w:p w:rsidR="00BE2BED" w:rsidRDefault="0083625E">
      <w:r>
        <w:rPr>
          <w:noProof/>
        </w:rPr>
        <w:drawing>
          <wp:inline distT="0" distB="0" distL="0" distR="0">
            <wp:extent cx="1047115" cy="1447165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 xml:space="preserve">  </w:t>
      </w:r>
      <w:r>
        <w:rPr>
          <w:rFonts w:hint="eastAsia"/>
        </w:rPr>
        <w:t>“排序”</w:t>
      </w:r>
    </w:p>
    <w:p w:rsidR="00BE2BED" w:rsidRDefault="0083625E">
      <w:pPr>
        <w:pStyle w:val="2"/>
      </w:pPr>
      <w:r>
        <w:rPr>
          <w:rFonts w:hint="eastAsia"/>
        </w:rPr>
        <w:t>测试用例：</w:t>
      </w:r>
      <w:r>
        <w:rPr>
          <w:lang w:bidi="ar"/>
        </w:rPr>
        <w:t>4.1.5.S_F129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4.1.5.S_F129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“排序”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在界面中存在需要审查的文档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测试过程管理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技术文档编辑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点击表格的列表头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按照“项目编号”排序跳转成另外一种方式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排序失败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4.1.5.S_F019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4.1.5.S_F129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4.1.5.S_F019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“排序”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排序规则变化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</w:t>
      </w:r>
      <w:r>
        <w:rPr>
          <w:rFonts w:hint="eastAsia"/>
        </w:rPr>
        <w:t>：</w:t>
      </w:r>
      <w:r>
        <w:rPr>
          <w:rFonts w:asciiTheme="minorEastAsia" w:eastAsia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排序规则变化</w:t>
      </w:r>
    </w:p>
    <w:p w:rsidR="00BE2BED" w:rsidRDefault="0083625E">
      <w:r>
        <w:rPr>
          <w:noProof/>
        </w:rPr>
        <w:drawing>
          <wp:inline distT="0" distB="0" distL="0" distR="0">
            <wp:extent cx="923290" cy="1237615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pStyle w:val="1"/>
      </w:pPr>
      <w:r>
        <w:rPr>
          <w:rFonts w:hint="eastAsia"/>
        </w:rPr>
        <w:t>4.1.</w:t>
      </w:r>
      <w:r>
        <w:t xml:space="preserve">5 </w:t>
      </w:r>
      <w:r>
        <w:rPr>
          <w:rFonts w:hint="eastAsia"/>
        </w:rPr>
        <w:t>“查询”按钮</w:t>
      </w:r>
    </w:p>
    <w:p w:rsidR="00BE2BED" w:rsidRDefault="0083625E">
      <w:pPr>
        <w:pStyle w:val="2"/>
      </w:pPr>
      <w:r>
        <w:rPr>
          <w:rFonts w:hint="eastAsia"/>
        </w:rPr>
        <w:lastRenderedPageBreak/>
        <w:t>测试用例：</w:t>
      </w:r>
      <w:r>
        <w:rPr>
          <w:lang w:bidi="ar"/>
        </w:rPr>
        <w:t>4.1.5.S_F133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BE2BE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BED" w:rsidRDefault="0083625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 w:rsidR="00BE2BE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lang w:bidi="ar"/>
              </w:rPr>
              <w:t>4.1.5.S_F133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“查询”按钮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system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用户登录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在界面中存在需要审查的文档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测试过程管理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 xml:space="preserve"> -&gt;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技术文档编辑</w:t>
            </w:r>
          </w:p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没有查询功能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查询失败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S_F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2018-06-17</w:t>
            </w:r>
          </w:p>
        </w:tc>
      </w:tr>
    </w:tbl>
    <w:p w:rsidR="00BE2BED" w:rsidRDefault="0083625E">
      <w:pPr>
        <w:pStyle w:val="3"/>
      </w:pPr>
      <w:r>
        <w:rPr>
          <w:rFonts w:hint="eastAsia"/>
        </w:rPr>
        <w:t>缺陷记录：</w:t>
      </w:r>
      <w:r>
        <w:rPr>
          <w:lang w:bidi="ar"/>
        </w:rPr>
        <w:t>4.1.5.S_F020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2BED" w:rsidRDefault="0083625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 w:rsidR="00BE2BE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lang w:bidi="ar"/>
              </w:rPr>
              <w:t>4.1.5.S_F133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4.1.5.S_F020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“查询”按钮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BED" w:rsidRDefault="0083625E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 w:bidi="ar"/>
              </w:rPr>
              <w:t>应该增加查询功能</w:t>
            </w:r>
          </w:p>
        </w:tc>
      </w:tr>
    </w:tbl>
    <w:p w:rsidR="00BE2BED" w:rsidRDefault="00BE2BED"/>
    <w:p w:rsidR="00BE2BED" w:rsidRDefault="0083625E">
      <w:pPr>
        <w:pStyle w:val="4"/>
      </w:pPr>
      <w:r>
        <w:rPr>
          <w:rFonts w:hint="eastAsia"/>
        </w:rPr>
        <w:t>缺陷运行截图</w:t>
      </w:r>
    </w:p>
    <w:p w:rsidR="00BE2BED" w:rsidRDefault="0083625E">
      <w:r>
        <w:rPr>
          <w:rFonts w:hint="eastAsia"/>
        </w:rPr>
        <w:t>缺陷</w:t>
      </w:r>
      <w:r>
        <w:t>具体说明：无查询功能</w:t>
      </w:r>
    </w:p>
    <w:p w:rsidR="00BE2BED" w:rsidRDefault="0083625E">
      <w:r>
        <w:rPr>
          <w:noProof/>
        </w:rPr>
        <w:drawing>
          <wp:inline distT="0" distB="0" distL="0" distR="0">
            <wp:extent cx="5274310" cy="772160"/>
            <wp:effectExtent l="0" t="0" r="254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D" w:rsidRDefault="0083625E">
      <w:pPr>
        <w:rPr>
          <w:color w:val="FF0000"/>
        </w:rPr>
      </w:pPr>
      <w:r>
        <w:rPr>
          <w:rFonts w:hint="eastAsia"/>
          <w:color w:val="FF0000"/>
        </w:rPr>
        <w:t>发给我的</w:t>
      </w:r>
      <w:r>
        <w:rPr>
          <w:rFonts w:hint="eastAsia"/>
          <w:color w:val="FF0000"/>
        </w:rPr>
        <w:t>Word</w:t>
      </w:r>
      <w:r>
        <w:rPr>
          <w:rFonts w:hint="eastAsia"/>
          <w:color w:val="FF0000"/>
        </w:rPr>
        <w:t>命名格式：姓名</w:t>
      </w:r>
      <w:r>
        <w:rPr>
          <w:color w:val="FF0000"/>
        </w:rPr>
        <w:t>_</w:t>
      </w:r>
      <w:r>
        <w:rPr>
          <w:rFonts w:hint="eastAsia"/>
          <w:color w:val="FF0000"/>
        </w:rPr>
        <w:t>需求编号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</w:rPr>
        <w:t>需求编号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</w:rPr>
        <w:t>需求编号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</w:rPr>
        <w:t>缺陷记录</w:t>
      </w:r>
    </w:p>
    <w:sectPr w:rsidR="00BE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25E" w:rsidRDefault="0083625E" w:rsidP="00A1588A">
      <w:pPr>
        <w:spacing w:line="240" w:lineRule="auto"/>
      </w:pPr>
      <w:r>
        <w:separator/>
      </w:r>
    </w:p>
  </w:endnote>
  <w:endnote w:type="continuationSeparator" w:id="0">
    <w:p w:rsidR="0083625E" w:rsidRDefault="0083625E" w:rsidP="00A158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25E" w:rsidRDefault="0083625E" w:rsidP="00A1588A">
      <w:pPr>
        <w:spacing w:line="240" w:lineRule="auto"/>
      </w:pPr>
      <w:r>
        <w:separator/>
      </w:r>
    </w:p>
  </w:footnote>
  <w:footnote w:type="continuationSeparator" w:id="0">
    <w:p w:rsidR="0083625E" w:rsidRDefault="0083625E" w:rsidP="00A158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0000000B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52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647F2D"/>
    <w:rsid w:val="000835C3"/>
    <w:rsid w:val="0008779F"/>
    <w:rsid w:val="000D6646"/>
    <w:rsid w:val="000F4CD3"/>
    <w:rsid w:val="00116172"/>
    <w:rsid w:val="002C2D46"/>
    <w:rsid w:val="00382AC1"/>
    <w:rsid w:val="003B46AB"/>
    <w:rsid w:val="00412AE2"/>
    <w:rsid w:val="00434C15"/>
    <w:rsid w:val="004577DC"/>
    <w:rsid w:val="00491AB0"/>
    <w:rsid w:val="00497454"/>
    <w:rsid w:val="005013F0"/>
    <w:rsid w:val="005146A9"/>
    <w:rsid w:val="00542390"/>
    <w:rsid w:val="00545663"/>
    <w:rsid w:val="007E3FED"/>
    <w:rsid w:val="008044D3"/>
    <w:rsid w:val="0083625E"/>
    <w:rsid w:val="009C49DF"/>
    <w:rsid w:val="00A1588A"/>
    <w:rsid w:val="00A574D6"/>
    <w:rsid w:val="00AB1EDF"/>
    <w:rsid w:val="00AD0DFE"/>
    <w:rsid w:val="00B263C7"/>
    <w:rsid w:val="00BD57A7"/>
    <w:rsid w:val="00BD78FE"/>
    <w:rsid w:val="00BE2BED"/>
    <w:rsid w:val="00CA767C"/>
    <w:rsid w:val="00CF3DF3"/>
    <w:rsid w:val="00FA14F6"/>
    <w:rsid w:val="18647F2D"/>
    <w:rsid w:val="4FF20B1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9D52F1"/>
  <w15:docId w15:val="{1A83F398-FC4D-424C-89D6-3F721552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autoSpaceDE w:val="0"/>
      <w:autoSpaceDN w:val="0"/>
      <w:adjustRightInd w:val="0"/>
      <w:spacing w:before="120" w:afterLines="50" w:after="156" w:line="300" w:lineRule="auto"/>
      <w:textAlignment w:val="bottom"/>
      <w:outlineLvl w:val="0"/>
    </w:pPr>
    <w:rPr>
      <w:rFonts w:ascii="宋体"/>
      <w:b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rPr>
      <w:rFonts w:ascii="宋体"/>
      <w:b/>
      <w:kern w:val="44"/>
      <w:sz w:val="28"/>
    </w:rPr>
  </w:style>
  <w:style w:type="paragraph" w:styleId="a3">
    <w:name w:val="header"/>
    <w:basedOn w:val="a"/>
    <w:link w:val="a4"/>
    <w:rsid w:val="00A15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1588A"/>
    <w:rPr>
      <w:kern w:val="2"/>
      <w:sz w:val="18"/>
      <w:szCs w:val="18"/>
    </w:rPr>
  </w:style>
  <w:style w:type="paragraph" w:styleId="a5">
    <w:name w:val="footer"/>
    <w:basedOn w:val="a"/>
    <w:link w:val="a6"/>
    <w:rsid w:val="00A158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158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</TotalTime>
  <Pages>37</Pages>
  <Words>1392</Words>
  <Characters>7940</Characters>
  <Application>Microsoft Office Word</Application>
  <DocSecurity>0</DocSecurity>
  <Lines>66</Lines>
  <Paragraphs>18</Paragraphs>
  <ScaleCrop>false</ScaleCrop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SXY</cp:lastModifiedBy>
  <cp:revision>5</cp:revision>
  <dcterms:created xsi:type="dcterms:W3CDTF">2018-06-22T07:57:00Z</dcterms:created>
  <dcterms:modified xsi:type="dcterms:W3CDTF">2018-06-23T10:48:00Z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