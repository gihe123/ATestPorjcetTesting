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2C5" w:rsidRDefault="006C453D">
      <w:pPr>
        <w:pStyle w:val="1"/>
        <w:numPr>
          <w:ilvl w:val="0"/>
          <w:numId w:val="0"/>
        </w:numPr>
        <w:tabs>
          <w:tab w:val="clear" w:pos="360"/>
        </w:tabs>
        <w:jc w:val="center"/>
      </w:pPr>
      <w:bookmarkStart w:id="0" w:name="_Toc147224651"/>
      <w:bookmarkStart w:id="1" w:name="_Toc516132341"/>
      <w:r>
        <w:rPr>
          <w:rFonts w:hint="eastAsia"/>
        </w:rPr>
        <w:t>缺陷记录</w:t>
      </w:r>
    </w:p>
    <w:bookmarkEnd w:id="0"/>
    <w:bookmarkEnd w:id="1"/>
    <w:p w:rsidR="002602C5" w:rsidRDefault="006C453D">
      <w:pPr>
        <w:pStyle w:val="1"/>
        <w:numPr>
          <w:ilvl w:val="0"/>
          <w:numId w:val="0"/>
        </w:numPr>
        <w:tabs>
          <w:tab w:val="clear" w:pos="360"/>
        </w:tabs>
      </w:pPr>
      <w:r>
        <w:rPr>
          <w:rFonts w:hint="eastAsia"/>
        </w:rPr>
        <w:t>4.3.4</w:t>
      </w:r>
      <w:r>
        <w:t xml:space="preserve"> </w:t>
      </w:r>
      <w:r>
        <w:rPr>
          <w:rFonts w:hint="eastAsia"/>
        </w:rPr>
        <w:t>详细</w:t>
      </w:r>
    </w:p>
    <w:p w:rsidR="002602C5" w:rsidRDefault="006C453D">
      <w:pPr>
        <w:pStyle w:val="2"/>
      </w:pPr>
      <w:r>
        <w:rPr>
          <w:rFonts w:hint="eastAsia"/>
        </w:rPr>
        <w:t>测试用例：</w:t>
      </w:r>
      <w:r>
        <w:rPr>
          <w:lang w:bidi="ar"/>
        </w:rPr>
        <w:t>4.3.4.S_M005</w:t>
      </w:r>
    </w:p>
    <w:tbl>
      <w:tblPr>
        <w:tblpPr w:leftFromText="180" w:rightFromText="180" w:vertAnchor="text" w:horzAnchor="page" w:tblpX="1563" w:tblpY="175"/>
        <w:tblOverlap w:val="never"/>
        <w:tblW w:w="91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1176"/>
        <w:gridCol w:w="1284"/>
        <w:gridCol w:w="1296"/>
        <w:gridCol w:w="1440"/>
        <w:gridCol w:w="984"/>
        <w:gridCol w:w="840"/>
        <w:gridCol w:w="632"/>
      </w:tblGrid>
      <w:tr w:rsidR="002602C5" w:rsidTr="005D092B">
        <w:trPr>
          <w:trHeight w:val="500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602C5" w:rsidRDefault="006C453D" w:rsidP="005D092B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 w:rsidP="005D092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 w:rsidP="005D092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 w:rsidP="005D092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 w:rsidP="005D092B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 w:rsidP="005D092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 w:rsidP="005D092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 w:rsidP="005D092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2602C5" w:rsidTr="005D092B">
        <w:trPr>
          <w:trHeight w:val="774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2C5" w:rsidRDefault="006C453D" w:rsidP="005D092B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4.3.4.S_M005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 w:rsidP="005D092B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详细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 w:rsidP="005D092B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system登录，项目启动测试并且已接收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项责任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专家审查文档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 w:rsidP="005D092B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勾选多个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项目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 w:rsidP="005D092B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显示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所勾选的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多个项目的信息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 w:rsidP="005D092B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 w:rsidP="005D092B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 w:rsidP="005D092B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2018-06-20</w:t>
            </w:r>
          </w:p>
        </w:tc>
      </w:tr>
    </w:tbl>
    <w:p w:rsidR="002602C5" w:rsidRDefault="006C453D">
      <w:pPr>
        <w:pStyle w:val="3"/>
      </w:pPr>
      <w:r>
        <w:rPr>
          <w:rFonts w:hint="eastAsia"/>
        </w:rPr>
        <w:t>缺陷记录：</w:t>
      </w:r>
      <w:r>
        <w:rPr>
          <w:lang w:bidi="ar"/>
        </w:rPr>
        <w:t>4.3.4.S_M005</w:t>
      </w:r>
    </w:p>
    <w:tbl>
      <w:tblPr>
        <w:tblpPr w:leftFromText="180" w:rightFromText="180" w:vertAnchor="text" w:horzAnchor="page" w:tblpX="1503" w:tblpY="173"/>
        <w:tblOverlap w:val="never"/>
        <w:tblW w:w="98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1752"/>
        <w:gridCol w:w="3091"/>
        <w:gridCol w:w="2736"/>
      </w:tblGrid>
      <w:tr w:rsidR="002602C5" w:rsidTr="005D092B">
        <w:trPr>
          <w:trHeight w:val="228"/>
        </w:trPr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02C5" w:rsidRDefault="006C453D" w:rsidP="005D092B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02C5" w:rsidRDefault="006C453D" w:rsidP="005D092B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02C5" w:rsidRDefault="006C453D" w:rsidP="005D092B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02C5" w:rsidRDefault="006C453D" w:rsidP="005D092B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2602C5" w:rsidTr="005D092B">
        <w:trPr>
          <w:trHeight w:val="228"/>
        </w:trPr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 w:rsidP="005D092B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4.3.4.S_M005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 w:rsidP="005D092B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4.3.4.S_M005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5D092B" w:rsidP="005D092B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项目启动测试并且已接收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项责任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专家审查文档，查看</w:t>
            </w:r>
            <w:r w:rsidR="006C453D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详细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 w:rsidP="005D092B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勾选多个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项目，进入详细后，只有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显示勾选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的第一个项目的信息。</w:t>
            </w:r>
          </w:p>
        </w:tc>
      </w:tr>
    </w:tbl>
    <w:p w:rsidR="002602C5" w:rsidRDefault="002602C5"/>
    <w:p w:rsidR="002602C5" w:rsidRDefault="006C453D">
      <w:pPr>
        <w:pStyle w:val="4"/>
      </w:pPr>
      <w:r>
        <w:rPr>
          <w:rFonts w:hint="eastAsia"/>
        </w:rPr>
        <w:t>缺陷运行截图</w:t>
      </w:r>
    </w:p>
    <w:p w:rsidR="002602C5" w:rsidRDefault="006C453D">
      <w:r>
        <w:rPr>
          <w:rFonts w:hint="eastAsia"/>
        </w:rPr>
        <w:t>缺陷</w:t>
      </w:r>
      <w:r>
        <w:t>具体说明：</w:t>
      </w:r>
      <w:r w:rsidR="005D092B">
        <w:rPr>
          <w:rFonts w:asciiTheme="minorEastAsia" w:eastAsiaTheme="minorEastAsia" w:hAnsiTheme="minorEastAsia" w:cstheme="minorEastAsia" w:hint="eastAsia"/>
          <w:color w:val="000000"/>
          <w:kern w:val="0"/>
          <w:sz w:val="22"/>
          <w:szCs w:val="22"/>
          <w:lang w:bidi="ar"/>
        </w:rPr>
        <w:t>项目启动测试并且已接收</w:t>
      </w:r>
      <w:proofErr w:type="gramStart"/>
      <w:r w:rsidR="005D092B">
        <w:rPr>
          <w:rFonts w:asciiTheme="minorEastAsia" w:eastAsiaTheme="minorEastAsia" w:hAnsiTheme="minorEastAsia" w:cstheme="minorEastAsia" w:hint="eastAsia"/>
          <w:color w:val="000000"/>
          <w:kern w:val="0"/>
          <w:sz w:val="22"/>
          <w:szCs w:val="22"/>
          <w:lang w:bidi="ar"/>
        </w:rPr>
        <w:t>项责任</w:t>
      </w:r>
      <w:proofErr w:type="gramEnd"/>
      <w:r w:rsidR="005D092B">
        <w:rPr>
          <w:rFonts w:asciiTheme="minorEastAsia" w:eastAsiaTheme="minorEastAsia" w:hAnsiTheme="minorEastAsia" w:cstheme="minorEastAsia" w:hint="eastAsia"/>
          <w:color w:val="000000"/>
          <w:kern w:val="0"/>
          <w:sz w:val="22"/>
          <w:szCs w:val="22"/>
          <w:lang w:bidi="ar"/>
        </w:rPr>
        <w:t>专家审查文档，查看详细，</w:t>
      </w:r>
      <w:proofErr w:type="gramStart"/>
      <w:r w:rsidR="005D092B">
        <w:rPr>
          <w:rFonts w:asciiTheme="minorEastAsia" w:eastAsiaTheme="minorEastAsia" w:hAnsiTheme="minorEastAsia" w:cstheme="minorEastAsia" w:hint="eastAsia"/>
          <w:color w:val="000000"/>
          <w:kern w:val="0"/>
          <w:sz w:val="22"/>
          <w:szCs w:val="22"/>
          <w:lang w:bidi="ar"/>
        </w:rPr>
        <w:t>勾选多</w:t>
      </w:r>
      <w:proofErr w:type="gramEnd"/>
      <w:r w:rsidR="005D092B">
        <w:rPr>
          <w:rFonts w:asciiTheme="minorEastAsia" w:eastAsiaTheme="minorEastAsia" w:hAnsiTheme="minorEastAsia" w:cstheme="minorEastAsia" w:hint="eastAsia"/>
          <w:color w:val="000000"/>
          <w:kern w:val="0"/>
          <w:sz w:val="22"/>
          <w:szCs w:val="22"/>
          <w:lang w:bidi="ar"/>
        </w:rPr>
        <w:t>个项目</w:t>
      </w:r>
      <w:r>
        <w:rPr>
          <w:rFonts w:hint="eastAsia"/>
        </w:rPr>
        <w:t>只显示了</w:t>
      </w:r>
      <w:r w:rsidR="005D092B">
        <w:rPr>
          <w:rFonts w:hint="eastAsia"/>
        </w:rPr>
        <w:t>首行</w:t>
      </w:r>
      <w:r>
        <w:rPr>
          <w:rFonts w:hint="eastAsia"/>
        </w:rPr>
        <w:t>23</w:t>
      </w:r>
      <w:r>
        <w:rPr>
          <w:rFonts w:hint="eastAsia"/>
        </w:rPr>
        <w:t>的详细信息</w:t>
      </w:r>
      <w:r>
        <w:t xml:space="preserve"> </w:t>
      </w:r>
    </w:p>
    <w:p w:rsidR="002602C5" w:rsidRDefault="006C453D">
      <w:r>
        <w:rPr>
          <w:noProof/>
        </w:rPr>
        <w:lastRenderedPageBreak/>
        <w:drawing>
          <wp:inline distT="0" distB="0" distL="114300" distR="114300">
            <wp:extent cx="5271770" cy="119443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94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02C5" w:rsidRDefault="006C453D">
      <w:pPr>
        <w:pStyle w:val="1"/>
        <w:numPr>
          <w:ilvl w:val="0"/>
          <w:numId w:val="0"/>
        </w:numPr>
        <w:tabs>
          <w:tab w:val="clear" w:pos="360"/>
        </w:tabs>
      </w:pPr>
      <w:r>
        <w:rPr>
          <w:rFonts w:hint="eastAsia"/>
        </w:rPr>
        <w:t>4.3.4</w:t>
      </w:r>
      <w:r>
        <w:t xml:space="preserve"> </w:t>
      </w:r>
      <w:r>
        <w:rPr>
          <w:rFonts w:hint="eastAsia"/>
        </w:rPr>
        <w:t>查看</w:t>
      </w:r>
    </w:p>
    <w:p w:rsidR="002602C5" w:rsidRDefault="006C453D">
      <w:pPr>
        <w:pStyle w:val="2"/>
      </w:pPr>
      <w:r>
        <w:rPr>
          <w:rFonts w:hint="eastAsia"/>
        </w:rPr>
        <w:t>测试用例：</w:t>
      </w:r>
      <w:r>
        <w:rPr>
          <w:lang w:bidi="ar"/>
        </w:rPr>
        <w:t>4.3.4.S_F006</w:t>
      </w:r>
    </w:p>
    <w:tbl>
      <w:tblPr>
        <w:tblpPr w:leftFromText="180" w:rightFromText="180" w:vertAnchor="text" w:horzAnchor="page" w:tblpX="1994" w:tblpY="175"/>
        <w:tblOverlap w:val="never"/>
        <w:tblW w:w="86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176"/>
        <w:gridCol w:w="1284"/>
        <w:gridCol w:w="1296"/>
        <w:gridCol w:w="1440"/>
        <w:gridCol w:w="984"/>
        <w:gridCol w:w="840"/>
        <w:gridCol w:w="632"/>
      </w:tblGrid>
      <w:tr w:rsidR="002602C5" w:rsidTr="005D092B">
        <w:trPr>
          <w:trHeight w:val="500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602C5" w:rsidRDefault="006C453D" w:rsidP="005D092B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 w:rsidP="005D092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 w:rsidP="005D092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 w:rsidP="005D092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 w:rsidP="005D092B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 w:rsidP="005D092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 w:rsidP="005D092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 w:rsidP="005D092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2602C5" w:rsidTr="005D092B">
        <w:trPr>
          <w:trHeight w:val="774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2C5" w:rsidRDefault="006C453D" w:rsidP="005D092B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4.3.4.S_F006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 w:rsidP="005D092B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查看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 w:rsidP="005D092B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system登录，项目启动测试并且已接收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项责任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专家审查文档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 w:rsidP="005D092B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可以查看审查意见的所有文档并下载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 w:rsidP="005D092B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可查看项目名称，接收时间等属性和专家意见文档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 w:rsidP="005D092B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 w:rsidP="005D092B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 w:rsidP="005D092B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2018-06-20</w:t>
            </w:r>
          </w:p>
        </w:tc>
      </w:tr>
    </w:tbl>
    <w:p w:rsidR="002602C5" w:rsidRDefault="006C453D">
      <w:pPr>
        <w:pStyle w:val="3"/>
      </w:pPr>
      <w:r>
        <w:rPr>
          <w:rFonts w:hint="eastAsia"/>
        </w:rPr>
        <w:t>缺陷记录：</w:t>
      </w:r>
      <w:r w:rsidR="006623BC" w:rsidRPr="006623BC">
        <w:rPr>
          <w:lang w:bidi="ar"/>
        </w:rPr>
        <w:t>4.3.4.S_F006</w:t>
      </w:r>
    </w:p>
    <w:tbl>
      <w:tblPr>
        <w:tblpPr w:leftFromText="180" w:rightFromText="180" w:vertAnchor="text" w:horzAnchor="page" w:tblpX="1792" w:tblpY="173"/>
        <w:tblOverlap w:val="never"/>
        <w:tblW w:w="951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1752"/>
        <w:gridCol w:w="3091"/>
        <w:gridCol w:w="2736"/>
      </w:tblGrid>
      <w:tr w:rsidR="002602C5" w:rsidTr="005D092B">
        <w:trPr>
          <w:trHeight w:val="228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02C5" w:rsidRDefault="006C453D" w:rsidP="005D092B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02C5" w:rsidRDefault="006C453D" w:rsidP="005D092B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02C5" w:rsidRDefault="006C453D" w:rsidP="005D092B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02C5" w:rsidRDefault="006C453D" w:rsidP="005D092B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6623BC" w:rsidTr="005D092B">
        <w:trPr>
          <w:trHeight w:val="228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3BC" w:rsidRDefault="006623BC" w:rsidP="006623BC">
            <w:r w:rsidRPr="00FC3511"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4.3.4.S_F006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3BC" w:rsidRDefault="006623BC" w:rsidP="006623BC">
            <w:r w:rsidRPr="00FC3511"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4.3.4.S_F006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3BC" w:rsidRDefault="006623BC" w:rsidP="006623BC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“编辑”按钮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3BC" w:rsidRDefault="006623BC" w:rsidP="006623BC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问题：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上传同一份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文件不会进行比对</w:t>
            </w:r>
          </w:p>
        </w:tc>
      </w:tr>
    </w:tbl>
    <w:p w:rsidR="002602C5" w:rsidRDefault="002602C5">
      <w:pPr>
        <w:rPr>
          <w:rFonts w:hint="eastAsia"/>
        </w:rPr>
      </w:pPr>
    </w:p>
    <w:p w:rsidR="002602C5" w:rsidRDefault="006C453D">
      <w:pPr>
        <w:pStyle w:val="4"/>
      </w:pPr>
      <w:r>
        <w:rPr>
          <w:rFonts w:hint="eastAsia"/>
        </w:rPr>
        <w:t>缺陷运行截图</w:t>
      </w:r>
    </w:p>
    <w:p w:rsidR="002602C5" w:rsidRDefault="006C453D">
      <w:r>
        <w:rPr>
          <w:rFonts w:hint="eastAsia"/>
        </w:rPr>
        <w:t>缺陷</w:t>
      </w:r>
      <w:r>
        <w:t>具体说明：</w:t>
      </w:r>
      <w:r w:rsidR="005D092B">
        <w:rPr>
          <w:rFonts w:asciiTheme="minorEastAsia" w:eastAsiaTheme="minorEastAsia" w:hAnsiTheme="minorEastAsia" w:cstheme="minorEastAsia" w:hint="eastAsia"/>
          <w:color w:val="000000"/>
          <w:kern w:val="0"/>
          <w:sz w:val="22"/>
          <w:szCs w:val="22"/>
          <w:lang w:bidi="ar"/>
        </w:rPr>
        <w:t>system登录，项目启动测试并且已接收</w:t>
      </w:r>
      <w:proofErr w:type="gramStart"/>
      <w:r w:rsidR="005D092B">
        <w:rPr>
          <w:rFonts w:asciiTheme="minorEastAsia" w:eastAsiaTheme="minorEastAsia" w:hAnsiTheme="minorEastAsia" w:cstheme="minorEastAsia" w:hint="eastAsia"/>
          <w:color w:val="000000"/>
          <w:kern w:val="0"/>
          <w:sz w:val="22"/>
          <w:szCs w:val="22"/>
          <w:lang w:bidi="ar"/>
        </w:rPr>
        <w:t>项责任</w:t>
      </w:r>
      <w:proofErr w:type="gramEnd"/>
      <w:r w:rsidR="005D092B">
        <w:rPr>
          <w:rFonts w:asciiTheme="minorEastAsia" w:eastAsiaTheme="minorEastAsia" w:hAnsiTheme="minorEastAsia" w:cstheme="minorEastAsia" w:hint="eastAsia"/>
          <w:color w:val="000000"/>
          <w:kern w:val="0"/>
          <w:sz w:val="22"/>
          <w:szCs w:val="22"/>
          <w:lang w:bidi="ar"/>
        </w:rPr>
        <w:t>专家审查文档，编辑进入上传文件，</w:t>
      </w:r>
      <w:r>
        <w:rPr>
          <w:rFonts w:hint="eastAsia"/>
        </w:rPr>
        <w:t>不会对比同一份文档</w:t>
      </w:r>
    </w:p>
    <w:p w:rsidR="002602C5" w:rsidRDefault="006C453D">
      <w:r>
        <w:rPr>
          <w:noProof/>
        </w:rPr>
        <w:lastRenderedPageBreak/>
        <w:drawing>
          <wp:inline distT="0" distB="0" distL="114300" distR="114300">
            <wp:extent cx="5271135" cy="1588770"/>
            <wp:effectExtent l="0" t="0" r="571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02C5" w:rsidRDefault="006C453D">
      <w:r>
        <w:rPr>
          <w:noProof/>
        </w:rPr>
        <w:drawing>
          <wp:inline distT="0" distB="0" distL="114300" distR="114300">
            <wp:extent cx="5273675" cy="1743075"/>
            <wp:effectExtent l="0" t="0" r="317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02C5" w:rsidRDefault="002602C5"/>
    <w:p w:rsidR="002602C5" w:rsidRDefault="006C453D">
      <w:pPr>
        <w:pStyle w:val="1"/>
        <w:numPr>
          <w:ilvl w:val="0"/>
          <w:numId w:val="0"/>
        </w:numPr>
        <w:tabs>
          <w:tab w:val="clear" w:pos="360"/>
        </w:tabs>
      </w:pPr>
      <w:r>
        <w:rPr>
          <w:rFonts w:hint="eastAsia"/>
        </w:rPr>
        <w:t>4.3.4</w:t>
      </w:r>
      <w:r>
        <w:t xml:space="preserve">  </w:t>
      </w:r>
      <w:r>
        <w:rPr>
          <w:rFonts w:hint="eastAsia"/>
        </w:rPr>
        <w:t>system用户登录“查看”按钮</w:t>
      </w:r>
      <w:r>
        <w:rPr>
          <w:rFonts w:asciiTheme="minorEastAsia" w:eastAsiaTheme="minorEastAsia" w:hAnsiTheme="minorEastAsia" w:cstheme="minorEastAsia" w:hint="eastAsia"/>
          <w:color w:val="000000"/>
          <w:kern w:val="0"/>
          <w:sz w:val="22"/>
          <w:szCs w:val="22"/>
          <w:lang w:bidi="ar"/>
        </w:rPr>
        <w:t>system用户登录“查看”按钮</w:t>
      </w:r>
    </w:p>
    <w:p w:rsidR="002602C5" w:rsidRDefault="006C453D">
      <w:pPr>
        <w:pStyle w:val="2"/>
      </w:pPr>
      <w:r>
        <w:rPr>
          <w:rFonts w:hint="eastAsia"/>
        </w:rPr>
        <w:t>测试用例：</w:t>
      </w:r>
      <w:r>
        <w:rPr>
          <w:lang w:bidi="ar"/>
        </w:rPr>
        <w:t>4.3.4.S_F009</w:t>
      </w:r>
    </w:p>
    <w:tbl>
      <w:tblPr>
        <w:tblpPr w:leftFromText="180" w:rightFromText="180" w:vertAnchor="text" w:horzAnchor="page" w:tblpX="1563" w:tblpY="175"/>
        <w:tblOverlap w:val="never"/>
        <w:tblW w:w="91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1176"/>
        <w:gridCol w:w="1284"/>
        <w:gridCol w:w="1296"/>
        <w:gridCol w:w="1440"/>
        <w:gridCol w:w="984"/>
        <w:gridCol w:w="840"/>
        <w:gridCol w:w="632"/>
      </w:tblGrid>
      <w:tr w:rsidR="002602C5" w:rsidTr="006623BC">
        <w:trPr>
          <w:trHeight w:val="500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602C5" w:rsidRDefault="006C453D" w:rsidP="006623BC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 w:rsidP="006623B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 w:rsidP="006623B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 w:rsidP="006623B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 w:rsidP="006623BC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 w:rsidP="006623B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 w:rsidP="006623B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 w:rsidP="006623B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2602C5" w:rsidTr="006623BC">
        <w:trPr>
          <w:trHeight w:val="774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2C5" w:rsidRDefault="006C453D" w:rsidP="006623BC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4.3.4.S_F009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 w:rsidP="006623BC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system用户登录</w:t>
            </w:r>
            <w:r w:rsidR="001547B7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“查看”按钮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 w:rsidP="006623BC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在界面中存在需要审查的文档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 w:rsidP="006623BC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1.没有选择记录</w:t>
            </w:r>
          </w:p>
          <w:p w:rsidR="002602C5" w:rsidRDefault="006C453D" w:rsidP="006623BC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2.点击“编辑”按钮</w:t>
            </w:r>
          </w:p>
          <w:p w:rsidR="002602C5" w:rsidRDefault="006C453D" w:rsidP="006623BC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3.界面右下角有提示信息“请选择编辑项目”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 w:rsidP="006623BC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“提示信息”错误，应该改为“请选择查看项目”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 w:rsidP="006623BC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 w:rsidP="006623BC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S_F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 w:rsidP="006623BC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2018-06-20</w:t>
            </w:r>
          </w:p>
        </w:tc>
      </w:tr>
    </w:tbl>
    <w:p w:rsidR="002602C5" w:rsidRDefault="006C453D">
      <w:pPr>
        <w:pStyle w:val="3"/>
      </w:pPr>
      <w:r>
        <w:rPr>
          <w:rFonts w:hint="eastAsia"/>
        </w:rPr>
        <w:lastRenderedPageBreak/>
        <w:t>缺陷记录：</w:t>
      </w:r>
      <w:r>
        <w:rPr>
          <w:lang w:bidi="ar"/>
        </w:rPr>
        <w:t>4.1.5.S_F022</w:t>
      </w:r>
    </w:p>
    <w:tbl>
      <w:tblPr>
        <w:tblpPr w:leftFromText="180" w:rightFromText="180" w:vertAnchor="text" w:horzAnchor="page" w:tblpX="1934" w:tblpY="173"/>
        <w:tblOverlap w:val="never"/>
        <w:tblW w:w="936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752"/>
        <w:gridCol w:w="3091"/>
        <w:gridCol w:w="2736"/>
      </w:tblGrid>
      <w:tr w:rsidR="002602C5" w:rsidTr="00292012">
        <w:trPr>
          <w:trHeight w:val="228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02C5" w:rsidRDefault="006C453D" w:rsidP="00292012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02C5" w:rsidRDefault="006C453D" w:rsidP="00292012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02C5" w:rsidRDefault="006C453D" w:rsidP="00292012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02C5" w:rsidRDefault="006C453D" w:rsidP="00292012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2602C5" w:rsidTr="00292012">
        <w:trPr>
          <w:trHeight w:val="228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 w:rsidP="00292012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4.3.4.S_F009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623BC" w:rsidP="00292012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4.3.4.S_F009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 w:rsidP="00292012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“查看”按钮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 w:rsidP="00292012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问题：提示信息错误</w:t>
            </w:r>
          </w:p>
        </w:tc>
      </w:tr>
    </w:tbl>
    <w:p w:rsidR="002602C5" w:rsidRDefault="002602C5"/>
    <w:p w:rsidR="002602C5" w:rsidRDefault="006C453D">
      <w:pPr>
        <w:pStyle w:val="4"/>
      </w:pPr>
      <w:r>
        <w:rPr>
          <w:rFonts w:hint="eastAsia"/>
        </w:rPr>
        <w:t>缺陷运行截图</w:t>
      </w:r>
    </w:p>
    <w:p w:rsidR="002602C5" w:rsidRDefault="006C453D">
      <w:r>
        <w:rPr>
          <w:rFonts w:hint="eastAsia"/>
        </w:rPr>
        <w:t>缺陷</w:t>
      </w:r>
      <w:r>
        <w:t>具体说明</w:t>
      </w:r>
      <w:r w:rsidR="001547B7">
        <w:rPr>
          <w:rFonts w:hint="eastAsia"/>
        </w:rPr>
        <w:t>：</w:t>
      </w:r>
      <w:r>
        <w:rPr>
          <w:rFonts w:hint="eastAsia"/>
        </w:rPr>
        <w:t>提示信息错误</w:t>
      </w:r>
      <w:r w:rsidR="001547B7">
        <w:rPr>
          <w:rFonts w:asciiTheme="minorEastAsia" w:eastAsiaTheme="minorEastAsia" w:hAnsiTheme="minorEastAsia" w:cstheme="minorEastAsia" w:hint="eastAsia"/>
          <w:color w:val="000000"/>
          <w:kern w:val="0"/>
          <w:sz w:val="22"/>
          <w:szCs w:val="22"/>
          <w:lang w:bidi="ar"/>
        </w:rPr>
        <w:t>，应该改为“请选择查看项目”</w:t>
      </w:r>
    </w:p>
    <w:p w:rsidR="002602C5" w:rsidRDefault="006C453D">
      <w:r>
        <w:rPr>
          <w:noProof/>
        </w:rPr>
        <w:drawing>
          <wp:inline distT="0" distB="0" distL="114300" distR="114300">
            <wp:extent cx="2723515" cy="9906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2602C5" w:rsidRDefault="006C453D">
      <w:pPr>
        <w:pStyle w:val="1"/>
        <w:numPr>
          <w:ilvl w:val="0"/>
          <w:numId w:val="0"/>
        </w:numPr>
        <w:tabs>
          <w:tab w:val="clear" w:pos="360"/>
        </w:tabs>
      </w:pPr>
      <w:r>
        <w:rPr>
          <w:rFonts w:hint="eastAsia"/>
        </w:rPr>
        <w:t>4.3.4</w:t>
      </w:r>
      <w:r>
        <w:t xml:space="preserve"> </w:t>
      </w:r>
      <w:r>
        <w:rPr>
          <w:rFonts w:hint="eastAsia"/>
        </w:rPr>
        <w:t>system用户登录</w:t>
      </w:r>
    </w:p>
    <w:p w:rsidR="002602C5" w:rsidRDefault="006C453D">
      <w:pPr>
        <w:pStyle w:val="2"/>
      </w:pPr>
      <w:r>
        <w:rPr>
          <w:rFonts w:hint="eastAsia"/>
        </w:rPr>
        <w:t>测试用例：</w:t>
      </w:r>
      <w:r>
        <w:rPr>
          <w:lang w:bidi="ar"/>
        </w:rPr>
        <w:t>4.3.4.S_F010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2602C5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602C5" w:rsidRDefault="006C453D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2602C5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4.3.4.S_F010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system用户登录</w:t>
            </w:r>
          </w:p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 双击记录 和“查看”按钮 对比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在界面中存在需要审查的文档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1.双击记录项</w:t>
            </w:r>
          </w:p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2.显示一个“提交审查意见”清单</w:t>
            </w:r>
          </w:p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3.有一个“返回”按钮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带有“返回”按钮的“提交申请意见”的界面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S_F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2018-06-20</w:t>
            </w:r>
          </w:p>
        </w:tc>
      </w:tr>
    </w:tbl>
    <w:p w:rsidR="002602C5" w:rsidRDefault="006C453D">
      <w:pPr>
        <w:pStyle w:val="3"/>
      </w:pPr>
      <w:r>
        <w:rPr>
          <w:rFonts w:hint="eastAsia"/>
        </w:rPr>
        <w:lastRenderedPageBreak/>
        <w:t>缺陷记录：</w:t>
      </w:r>
      <w:r>
        <w:rPr>
          <w:lang w:bidi="ar"/>
        </w:rPr>
        <w:t>4.1.5.S_F023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2602C5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02C5" w:rsidRDefault="006C453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02C5" w:rsidRDefault="006C453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02C5" w:rsidRDefault="006C453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02C5" w:rsidRDefault="006C453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2602C5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4.3.4.S_F010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623BC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4.3.4.S_F010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双击记录 和“查看”按钮 对比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问题：双击记录 和“查看”按钮跳转到的界面应该相同</w:t>
            </w:r>
          </w:p>
        </w:tc>
      </w:tr>
    </w:tbl>
    <w:p w:rsidR="002602C5" w:rsidRDefault="002602C5"/>
    <w:p w:rsidR="002602C5" w:rsidRDefault="006C453D">
      <w:pPr>
        <w:pStyle w:val="4"/>
      </w:pPr>
      <w:r>
        <w:rPr>
          <w:rFonts w:hint="eastAsia"/>
        </w:rPr>
        <w:t>缺陷运行截图</w:t>
      </w:r>
    </w:p>
    <w:p w:rsidR="002602C5" w:rsidRDefault="006C453D">
      <w:r>
        <w:rPr>
          <w:rFonts w:hint="eastAsia"/>
        </w:rPr>
        <w:t>缺陷</w:t>
      </w:r>
      <w:r>
        <w:t>具体说明：</w:t>
      </w:r>
      <w:r>
        <w:rPr>
          <w:rFonts w:hint="eastAsia"/>
        </w:rPr>
        <w:t>两个界面不相同</w:t>
      </w:r>
    </w:p>
    <w:p w:rsidR="002602C5" w:rsidRDefault="006C453D">
      <w:r>
        <w:rPr>
          <w:noProof/>
        </w:rPr>
        <w:drawing>
          <wp:inline distT="0" distB="0" distL="114300" distR="114300">
            <wp:extent cx="5271770" cy="1120140"/>
            <wp:effectExtent l="0" t="0" r="508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264785" cy="808990"/>
            <wp:effectExtent l="0" t="0" r="1206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02C5" w:rsidRDefault="006C453D">
      <w:pPr>
        <w:pStyle w:val="1"/>
        <w:numPr>
          <w:ilvl w:val="0"/>
          <w:numId w:val="0"/>
        </w:numPr>
        <w:tabs>
          <w:tab w:val="clear" w:pos="360"/>
        </w:tabs>
      </w:pPr>
      <w:r>
        <w:rPr>
          <w:rFonts w:hint="eastAsia"/>
        </w:rPr>
        <w:t>4.3.4</w:t>
      </w:r>
      <w:r>
        <w:t xml:space="preserve"> </w:t>
      </w:r>
      <w:r>
        <w:rPr>
          <w:rFonts w:asciiTheme="minorEastAsia" w:eastAsiaTheme="minorEastAsia" w:hAnsiTheme="minorEastAsia" w:cstheme="minorEastAsia" w:hint="eastAsia"/>
          <w:color w:val="000000"/>
          <w:kern w:val="0"/>
          <w:sz w:val="22"/>
          <w:szCs w:val="22"/>
          <w:lang w:bidi="ar"/>
        </w:rPr>
        <w:t>system用户登录“查询”按钮</w:t>
      </w:r>
    </w:p>
    <w:p w:rsidR="002602C5" w:rsidRDefault="006C453D">
      <w:pPr>
        <w:pStyle w:val="2"/>
      </w:pPr>
      <w:r>
        <w:rPr>
          <w:rFonts w:hint="eastAsia"/>
        </w:rPr>
        <w:t>测试用例：</w:t>
      </w:r>
      <w:r>
        <w:rPr>
          <w:lang w:bidi="ar"/>
        </w:rPr>
        <w:t>4.3.4.S_F015</w:t>
      </w:r>
    </w:p>
    <w:tbl>
      <w:tblPr>
        <w:tblpPr w:leftFromText="180" w:rightFromText="180" w:vertAnchor="text" w:horzAnchor="page" w:tblpX="1994" w:tblpY="175"/>
        <w:tblOverlap w:val="never"/>
        <w:tblW w:w="86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176"/>
        <w:gridCol w:w="1284"/>
        <w:gridCol w:w="1296"/>
        <w:gridCol w:w="1440"/>
        <w:gridCol w:w="984"/>
        <w:gridCol w:w="840"/>
        <w:gridCol w:w="632"/>
      </w:tblGrid>
      <w:tr w:rsidR="002602C5" w:rsidTr="006623BC">
        <w:trPr>
          <w:trHeight w:val="500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602C5" w:rsidRDefault="006C453D" w:rsidP="006623BC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 w:rsidP="006623B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 w:rsidP="006623B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 w:rsidP="006623B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 w:rsidP="006623BC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 w:rsidP="006623B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 w:rsidP="006623B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 w:rsidP="006623B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2602C5" w:rsidTr="006623BC">
        <w:trPr>
          <w:trHeight w:val="774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2C5" w:rsidRDefault="006C453D" w:rsidP="006623BC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4.3.4.S_F015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 w:rsidP="006623BC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system用户登录“查询”按钮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 w:rsidP="006623BC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无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 w:rsidP="006623BC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1.单一查询 或 组合查询 或 直接查询</w:t>
            </w:r>
          </w:p>
          <w:p w:rsidR="002602C5" w:rsidRDefault="006C453D" w:rsidP="006623BC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2.点击“查询”按钮</w:t>
            </w:r>
          </w:p>
          <w:p w:rsidR="002602C5" w:rsidRDefault="006C453D" w:rsidP="006623BC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3.显示“数据加载中...”并显示对应的查询信息</w:t>
            </w:r>
          </w:p>
          <w:p w:rsidR="002602C5" w:rsidRDefault="006C453D" w:rsidP="006623BC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4.如果没有找到查询项，没有提示，而是显示空白界面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 w:rsidP="006623BC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查询失败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 w:rsidP="006623BC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block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 w:rsidP="006623BC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S_F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 w:rsidP="006623BC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2018-06-20</w:t>
            </w:r>
          </w:p>
        </w:tc>
      </w:tr>
    </w:tbl>
    <w:p w:rsidR="002602C5" w:rsidRDefault="006C453D">
      <w:pPr>
        <w:pStyle w:val="3"/>
      </w:pPr>
      <w:r>
        <w:rPr>
          <w:rFonts w:hint="eastAsia"/>
        </w:rPr>
        <w:t>缺陷记录：</w:t>
      </w:r>
      <w:r>
        <w:rPr>
          <w:lang w:bidi="ar"/>
        </w:rPr>
        <w:t>4.1.5.S_F024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2602C5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02C5" w:rsidRDefault="006C453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02C5" w:rsidRDefault="006C453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02C5" w:rsidRDefault="006C453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02C5" w:rsidRDefault="006C453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2602C5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4.3.4.S_F015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623BC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4.3.4.S_F015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“查询”按钮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问题：查询失败没有提示。</w:t>
            </w:r>
          </w:p>
        </w:tc>
      </w:tr>
    </w:tbl>
    <w:p w:rsidR="002602C5" w:rsidRDefault="002602C5"/>
    <w:p w:rsidR="002602C5" w:rsidRDefault="006C453D">
      <w:pPr>
        <w:pStyle w:val="4"/>
      </w:pPr>
      <w:r>
        <w:rPr>
          <w:rFonts w:hint="eastAsia"/>
        </w:rPr>
        <w:t>缺陷运行截图</w:t>
      </w:r>
    </w:p>
    <w:p w:rsidR="002602C5" w:rsidRDefault="006C453D">
      <w:r>
        <w:rPr>
          <w:rFonts w:hint="eastAsia"/>
        </w:rPr>
        <w:t>缺陷</w:t>
      </w:r>
      <w:r>
        <w:t>具体说明：</w:t>
      </w:r>
      <w:r>
        <w:rPr>
          <w:rFonts w:hint="eastAsia"/>
        </w:rPr>
        <w:t>查询不存在的项目，没有提示查询失败</w:t>
      </w:r>
    </w:p>
    <w:p w:rsidR="002602C5" w:rsidRDefault="006C453D">
      <w:r>
        <w:rPr>
          <w:noProof/>
        </w:rPr>
        <w:drawing>
          <wp:inline distT="0" distB="0" distL="114300" distR="114300">
            <wp:extent cx="5269230" cy="689610"/>
            <wp:effectExtent l="0" t="0" r="762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02C5" w:rsidRDefault="006C453D">
      <w:pPr>
        <w:pStyle w:val="1"/>
        <w:numPr>
          <w:ilvl w:val="0"/>
          <w:numId w:val="0"/>
        </w:numPr>
        <w:tabs>
          <w:tab w:val="clear" w:pos="360"/>
        </w:tabs>
      </w:pPr>
      <w:r>
        <w:rPr>
          <w:rFonts w:hint="eastAsia"/>
        </w:rPr>
        <w:t>4.3.4</w:t>
      </w:r>
      <w:r>
        <w:t xml:space="preserve"> </w:t>
      </w:r>
      <w:r>
        <w:rPr>
          <w:rFonts w:hint="eastAsia"/>
        </w:rPr>
        <w:t>查看中的“下载”按钮</w:t>
      </w:r>
    </w:p>
    <w:p w:rsidR="002602C5" w:rsidRDefault="006C453D">
      <w:pPr>
        <w:pStyle w:val="2"/>
      </w:pPr>
      <w:r>
        <w:rPr>
          <w:rFonts w:hint="eastAsia"/>
        </w:rPr>
        <w:lastRenderedPageBreak/>
        <w:t>测试用例：</w:t>
      </w:r>
      <w:r>
        <w:rPr>
          <w:lang w:bidi="ar"/>
        </w:rPr>
        <w:t>4.3.3.S_LP007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2602C5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602C5" w:rsidRDefault="006C453D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2602C5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4.3.3.S_LP007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查看中的“下载”按钮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system登陆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1.system登陆</w:t>
            </w:r>
          </w:p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2.选择“测试过程管理”，后点击“审查意见编辑</w:t>
            </w:r>
          </w:p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3.鼠标选择一项需要详细参看的项目并点击查看按钮</w:t>
            </w:r>
          </w:p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4.点击下载提交审查意见的文件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提示：提示文件下载保存位置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BLOCK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S_LP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2018/6/21</w:t>
            </w:r>
          </w:p>
        </w:tc>
      </w:tr>
    </w:tbl>
    <w:p w:rsidR="002602C5" w:rsidRDefault="006C453D">
      <w:pPr>
        <w:pStyle w:val="3"/>
      </w:pPr>
      <w:r>
        <w:rPr>
          <w:rFonts w:hint="eastAsia"/>
        </w:rPr>
        <w:t>缺陷记录：</w:t>
      </w:r>
      <w:r>
        <w:rPr>
          <w:lang w:bidi="ar"/>
        </w:rPr>
        <w:t>4.3.3.S_LP007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2602C5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02C5" w:rsidRDefault="006C453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02C5" w:rsidRDefault="006C453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02C5" w:rsidRDefault="006C453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02C5" w:rsidRDefault="006C453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2602C5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4.3.3.S_LP007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4.3.3.S_LP007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1.system登陆</w:t>
            </w:r>
          </w:p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2.选择“测试过程管理”，后点击“审查意见输出</w:t>
            </w:r>
          </w:p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3.鼠标选择一项需要详细参看的项目并点击查看按钮</w:t>
            </w:r>
          </w:p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4.点击下载提交审查意见的文件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下载审查意见文件时，某几个项目中没有下载按钮，但是专家有提交审查意见文件</w:t>
            </w:r>
          </w:p>
        </w:tc>
      </w:tr>
    </w:tbl>
    <w:p w:rsidR="002602C5" w:rsidRDefault="002602C5"/>
    <w:p w:rsidR="002602C5" w:rsidRDefault="006C453D">
      <w:pPr>
        <w:pStyle w:val="4"/>
      </w:pPr>
      <w:r>
        <w:rPr>
          <w:rFonts w:hint="eastAsia"/>
        </w:rPr>
        <w:t>缺陷运行截图</w:t>
      </w:r>
    </w:p>
    <w:p w:rsidR="002602C5" w:rsidRDefault="006C453D">
      <w:r>
        <w:rPr>
          <w:rFonts w:hint="eastAsia"/>
        </w:rPr>
        <w:t>缺陷</w:t>
      </w:r>
      <w:r>
        <w:t>具体说明：</w:t>
      </w:r>
      <w:r>
        <w:rPr>
          <w:rFonts w:hint="eastAsia"/>
        </w:rPr>
        <w:t>没有提示下载的地址</w:t>
      </w:r>
    </w:p>
    <w:p w:rsidR="002602C5" w:rsidRDefault="006C453D">
      <w:r>
        <w:rPr>
          <w:noProof/>
        </w:rPr>
        <w:drawing>
          <wp:inline distT="0" distB="0" distL="114300" distR="114300">
            <wp:extent cx="5269865" cy="3059430"/>
            <wp:effectExtent l="0" t="0" r="6985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02C5" w:rsidRDefault="002602C5"/>
    <w:p w:rsidR="002602C5" w:rsidRDefault="006C453D">
      <w:pPr>
        <w:pStyle w:val="1"/>
        <w:numPr>
          <w:ilvl w:val="0"/>
          <w:numId w:val="0"/>
        </w:numPr>
        <w:tabs>
          <w:tab w:val="clear" w:pos="360"/>
        </w:tabs>
      </w:pPr>
      <w:r>
        <w:rPr>
          <w:rFonts w:hint="eastAsia"/>
        </w:rPr>
        <w:t>4.3.4</w:t>
      </w:r>
      <w:r>
        <w:t xml:space="preserve"> </w:t>
      </w:r>
      <w:r>
        <w:rPr>
          <w:rFonts w:hint="eastAsia"/>
        </w:rPr>
        <w:t>详细</w:t>
      </w:r>
    </w:p>
    <w:p w:rsidR="002602C5" w:rsidRDefault="006C453D">
      <w:pPr>
        <w:pStyle w:val="2"/>
      </w:pPr>
      <w:r>
        <w:rPr>
          <w:rFonts w:hint="eastAsia"/>
        </w:rPr>
        <w:t>测试用例：</w:t>
      </w:r>
      <w:r>
        <w:rPr>
          <w:lang w:bidi="ar"/>
        </w:rPr>
        <w:t>4.3.3.S_LP008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2602C5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602C5" w:rsidRDefault="006C453D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2602C5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4.3.3.S_LP008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详细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system登录，项目启动测试并且已接收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项责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任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专家审查文档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勾选多个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项目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显示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所勾选的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多个项目的信息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S_LP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2018-06-20</w:t>
            </w:r>
          </w:p>
        </w:tc>
      </w:tr>
    </w:tbl>
    <w:p w:rsidR="002602C5" w:rsidRDefault="006C453D">
      <w:pPr>
        <w:pStyle w:val="3"/>
      </w:pPr>
      <w:r>
        <w:rPr>
          <w:rFonts w:hint="eastAsia"/>
        </w:rPr>
        <w:t>缺陷记录：</w:t>
      </w:r>
      <w:r>
        <w:rPr>
          <w:lang w:bidi="ar"/>
        </w:rPr>
        <w:t>4.3.3.S_LP008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2602C5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02C5" w:rsidRDefault="006C453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02C5" w:rsidRDefault="006C453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02C5" w:rsidRDefault="006C453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02C5" w:rsidRDefault="006C453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2602C5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4.3.3.S_LP008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4.3.3.S_LP008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1.system登陆</w:t>
            </w:r>
          </w:p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2.选择“测试过程管理”，后点击“审查意见输出</w:t>
            </w:r>
          </w:p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3.鼠标选择一项需要详细参看的项目并点击查看按钮</w:t>
            </w:r>
          </w:p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5.查看后点击返回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返回按钮有时会没有，通过鼠标双击查看时有返回键</w:t>
            </w:r>
          </w:p>
        </w:tc>
      </w:tr>
    </w:tbl>
    <w:p w:rsidR="002602C5" w:rsidRDefault="002602C5"/>
    <w:p w:rsidR="002602C5" w:rsidRDefault="006C453D">
      <w:pPr>
        <w:pStyle w:val="4"/>
      </w:pPr>
      <w:r>
        <w:rPr>
          <w:rFonts w:hint="eastAsia"/>
        </w:rPr>
        <w:t>缺陷运行截图</w:t>
      </w:r>
    </w:p>
    <w:p w:rsidR="002602C5" w:rsidRDefault="006C453D">
      <w:r>
        <w:rPr>
          <w:rFonts w:hint="eastAsia"/>
        </w:rPr>
        <w:t>缺陷</w:t>
      </w:r>
      <w:r>
        <w:t>具体说明：</w:t>
      </w:r>
      <w:r>
        <w:rPr>
          <w:rFonts w:hint="eastAsia"/>
        </w:rPr>
        <w:t>没有返回键</w:t>
      </w:r>
    </w:p>
    <w:p w:rsidR="002602C5" w:rsidRDefault="006C453D">
      <w:r>
        <w:rPr>
          <w:noProof/>
        </w:rPr>
        <w:drawing>
          <wp:inline distT="0" distB="0" distL="114300" distR="114300">
            <wp:extent cx="5273040" cy="946785"/>
            <wp:effectExtent l="0" t="0" r="3810" b="57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4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02C5" w:rsidRDefault="006C453D">
      <w:pPr>
        <w:pStyle w:val="1"/>
        <w:numPr>
          <w:ilvl w:val="0"/>
          <w:numId w:val="0"/>
        </w:numPr>
        <w:tabs>
          <w:tab w:val="clear" w:pos="360"/>
        </w:tabs>
      </w:pPr>
      <w:r>
        <w:rPr>
          <w:rFonts w:hint="eastAsia"/>
        </w:rPr>
        <w:t>4.3.4</w:t>
      </w:r>
      <w:r>
        <w:t xml:space="preserve"> </w:t>
      </w:r>
      <w:r>
        <w:rPr>
          <w:rFonts w:hint="eastAsia"/>
        </w:rPr>
        <w:t>详细</w:t>
      </w:r>
    </w:p>
    <w:p w:rsidR="002602C5" w:rsidRDefault="006C453D">
      <w:pPr>
        <w:pStyle w:val="2"/>
      </w:pPr>
      <w:r>
        <w:rPr>
          <w:rFonts w:hint="eastAsia"/>
        </w:rPr>
        <w:t>测试用例：</w:t>
      </w:r>
      <w:r>
        <w:rPr>
          <w:lang w:bidi="ar"/>
        </w:rPr>
        <w:t>4.3.4.S_LP015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2602C5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602C5" w:rsidRDefault="006C453D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2C5" w:rsidRDefault="006C453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2602C5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4.3.4.S_LP015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“添加文件”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system登陆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1.system登陆</w:t>
            </w:r>
          </w:p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2.选择“测试过程管理”，后点击“审查意见编辑</w:t>
            </w:r>
          </w:p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3.鼠标选择一项需要编辑的项目进行编辑</w:t>
            </w:r>
          </w:p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4.添加文件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显示选择体统文件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BLOCK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S_LP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2018-06-20</w:t>
            </w:r>
          </w:p>
        </w:tc>
      </w:tr>
    </w:tbl>
    <w:p w:rsidR="002602C5" w:rsidRDefault="006C453D">
      <w:pPr>
        <w:pStyle w:val="3"/>
      </w:pPr>
      <w:r>
        <w:rPr>
          <w:rFonts w:hint="eastAsia"/>
        </w:rPr>
        <w:t>缺陷记录：</w:t>
      </w:r>
      <w:r>
        <w:rPr>
          <w:lang w:bidi="ar"/>
        </w:rPr>
        <w:t>4.3.4.S_LP015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2602C5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02C5" w:rsidRDefault="006C453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02C5" w:rsidRDefault="006C453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02C5" w:rsidRDefault="006C453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02C5" w:rsidRDefault="006C453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2602C5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4.3.4.S_LP015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4.3.4.S_LP015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1.system登陆</w:t>
            </w:r>
          </w:p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2.选择“测试过程管理”，后点击“审查意见编辑</w:t>
            </w:r>
          </w:p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3.鼠标选择一项需要编辑的项目进行编辑</w:t>
            </w:r>
          </w:p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4.添加文件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2C5" w:rsidRDefault="006C453D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已经添加过文件的项目重新编辑时仍然可以添加文件</w:t>
            </w:r>
          </w:p>
        </w:tc>
      </w:tr>
    </w:tbl>
    <w:p w:rsidR="002602C5" w:rsidRDefault="002602C5"/>
    <w:p w:rsidR="002602C5" w:rsidRDefault="006C453D">
      <w:pPr>
        <w:pStyle w:val="4"/>
      </w:pPr>
      <w:r>
        <w:rPr>
          <w:rFonts w:hint="eastAsia"/>
        </w:rPr>
        <w:t>缺陷运行截图</w:t>
      </w:r>
    </w:p>
    <w:p w:rsidR="002602C5" w:rsidRDefault="006C453D">
      <w:r>
        <w:rPr>
          <w:rFonts w:hint="eastAsia"/>
        </w:rPr>
        <w:t>缺陷</w:t>
      </w:r>
      <w:r>
        <w:t>具体说明：</w:t>
      </w:r>
      <w:r>
        <w:rPr>
          <w:rFonts w:hint="eastAsia"/>
        </w:rPr>
        <w:t>11.doc</w:t>
      </w:r>
      <w:r>
        <w:rPr>
          <w:rFonts w:hint="eastAsia"/>
        </w:rPr>
        <w:t>已经提交很多次，但是还能继续提交</w:t>
      </w:r>
    </w:p>
    <w:p w:rsidR="002602C5" w:rsidRDefault="006C453D">
      <w:r>
        <w:rPr>
          <w:noProof/>
        </w:rPr>
        <w:drawing>
          <wp:inline distT="0" distB="0" distL="114300" distR="114300">
            <wp:extent cx="5264785" cy="1202690"/>
            <wp:effectExtent l="0" t="0" r="12065" b="1651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0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02C5" w:rsidRDefault="006C453D">
      <w:pPr>
        <w:rPr>
          <w:color w:val="FF0000"/>
        </w:rPr>
      </w:pPr>
      <w:r>
        <w:rPr>
          <w:rFonts w:hint="eastAsia"/>
          <w:color w:val="FF0000"/>
        </w:rPr>
        <w:lastRenderedPageBreak/>
        <w:t>发给我的</w:t>
      </w:r>
      <w:r>
        <w:rPr>
          <w:rFonts w:hint="eastAsia"/>
          <w:color w:val="FF0000"/>
        </w:rPr>
        <w:t>Word</w:t>
      </w:r>
      <w:r>
        <w:rPr>
          <w:rFonts w:hint="eastAsia"/>
          <w:color w:val="FF0000"/>
        </w:rPr>
        <w:t>命名格式：姓名</w:t>
      </w:r>
      <w:r>
        <w:rPr>
          <w:color w:val="FF0000"/>
        </w:rPr>
        <w:t>_</w:t>
      </w:r>
      <w:r>
        <w:rPr>
          <w:rFonts w:hint="eastAsia"/>
          <w:color w:val="FF0000"/>
        </w:rPr>
        <w:t>需求编号</w:t>
      </w:r>
      <w:r>
        <w:rPr>
          <w:rFonts w:hint="eastAsia"/>
          <w:color w:val="FF0000"/>
        </w:rPr>
        <w:t>_</w:t>
      </w:r>
      <w:r>
        <w:rPr>
          <w:rFonts w:hint="eastAsia"/>
          <w:color w:val="FF0000"/>
        </w:rPr>
        <w:t>需求编号</w:t>
      </w:r>
      <w:r>
        <w:rPr>
          <w:rFonts w:hint="eastAsia"/>
          <w:color w:val="FF0000"/>
        </w:rPr>
        <w:t>_</w:t>
      </w:r>
      <w:r>
        <w:rPr>
          <w:rFonts w:hint="eastAsia"/>
          <w:color w:val="FF0000"/>
        </w:rPr>
        <w:t>需求编号</w:t>
      </w:r>
      <w:r>
        <w:rPr>
          <w:rFonts w:hint="eastAsia"/>
          <w:color w:val="FF0000"/>
        </w:rPr>
        <w:t>_</w:t>
      </w:r>
      <w:r>
        <w:rPr>
          <w:rFonts w:hint="eastAsia"/>
          <w:color w:val="FF0000"/>
        </w:rPr>
        <w:t>缺陷记录</w:t>
      </w:r>
    </w:p>
    <w:sectPr w:rsidR="00260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425" w:rsidRDefault="00143425" w:rsidP="005D092B">
      <w:pPr>
        <w:spacing w:line="240" w:lineRule="auto"/>
      </w:pPr>
      <w:r>
        <w:separator/>
      </w:r>
    </w:p>
  </w:endnote>
  <w:endnote w:type="continuationSeparator" w:id="0">
    <w:p w:rsidR="00143425" w:rsidRDefault="00143425" w:rsidP="005D09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425" w:rsidRDefault="00143425" w:rsidP="005D092B">
      <w:pPr>
        <w:spacing w:line="240" w:lineRule="auto"/>
      </w:pPr>
      <w:r>
        <w:separator/>
      </w:r>
    </w:p>
  </w:footnote>
  <w:footnote w:type="continuationSeparator" w:id="0">
    <w:p w:rsidR="00143425" w:rsidRDefault="00143425" w:rsidP="005D09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multilevel"/>
    <w:tmpl w:val="0000000B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52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647F2D"/>
    <w:rsid w:val="00001F11"/>
    <w:rsid w:val="0008779F"/>
    <w:rsid w:val="00116172"/>
    <w:rsid w:val="00143425"/>
    <w:rsid w:val="001547B7"/>
    <w:rsid w:val="002602C5"/>
    <w:rsid w:val="00292012"/>
    <w:rsid w:val="002C2D46"/>
    <w:rsid w:val="0037530E"/>
    <w:rsid w:val="00382AC1"/>
    <w:rsid w:val="00412AE2"/>
    <w:rsid w:val="00497454"/>
    <w:rsid w:val="004F08E0"/>
    <w:rsid w:val="005013F0"/>
    <w:rsid w:val="005146A9"/>
    <w:rsid w:val="00542390"/>
    <w:rsid w:val="005D092B"/>
    <w:rsid w:val="006623BC"/>
    <w:rsid w:val="006C453D"/>
    <w:rsid w:val="009C49DF"/>
    <w:rsid w:val="00A574D6"/>
    <w:rsid w:val="00AD0DFE"/>
    <w:rsid w:val="00B263C7"/>
    <w:rsid w:val="00CA767C"/>
    <w:rsid w:val="00D3027C"/>
    <w:rsid w:val="00E74FC7"/>
    <w:rsid w:val="00FF21DA"/>
    <w:rsid w:val="18647F2D"/>
    <w:rsid w:val="52AB3A5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86E5CA"/>
  <w15:docId w15:val="{643112AA-9E50-4F71-9205-B5BACE4F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autoSpaceDE w:val="0"/>
      <w:autoSpaceDN w:val="0"/>
      <w:adjustRightInd w:val="0"/>
      <w:spacing w:before="120" w:afterLines="50" w:after="156" w:line="300" w:lineRule="auto"/>
      <w:textAlignment w:val="bottom"/>
      <w:outlineLvl w:val="0"/>
    </w:pPr>
    <w:rPr>
      <w:rFonts w:ascii="宋体"/>
      <w:b/>
      <w:kern w:val="44"/>
      <w:sz w:val="28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0">
    <w:name w:val="标题 1 字符"/>
    <w:basedOn w:val="a0"/>
    <w:link w:val="1"/>
    <w:rPr>
      <w:rFonts w:ascii="宋体"/>
      <w:b/>
      <w:kern w:val="44"/>
      <w:sz w:val="28"/>
    </w:rPr>
  </w:style>
  <w:style w:type="paragraph" w:styleId="a3">
    <w:name w:val="header"/>
    <w:basedOn w:val="a"/>
    <w:link w:val="a4"/>
    <w:rsid w:val="005D0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D092B"/>
    <w:rPr>
      <w:kern w:val="2"/>
      <w:sz w:val="18"/>
      <w:szCs w:val="18"/>
    </w:rPr>
  </w:style>
  <w:style w:type="paragraph" w:styleId="a5">
    <w:name w:val="footer"/>
    <w:basedOn w:val="a"/>
    <w:link w:val="a6"/>
    <w:rsid w:val="005D092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D092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16</TotalTime>
  <Pages>11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SXY</cp:lastModifiedBy>
  <cp:revision>8</cp:revision>
  <dcterms:created xsi:type="dcterms:W3CDTF">2018-06-23T08:24:00Z</dcterms:created>
  <dcterms:modified xsi:type="dcterms:W3CDTF">2018-06-23T10:34:00Z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