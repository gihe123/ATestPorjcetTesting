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3FF" w:rsidRDefault="0052516D">
      <w:pPr>
        <w:pStyle w:val="1"/>
        <w:numPr>
          <w:ilvl w:val="0"/>
          <w:numId w:val="0"/>
        </w:numPr>
        <w:tabs>
          <w:tab w:val="clear" w:pos="360"/>
        </w:tabs>
        <w:jc w:val="center"/>
      </w:pPr>
      <w:bookmarkStart w:id="0" w:name="_Toc147224651"/>
      <w:bookmarkStart w:id="1" w:name="_Toc516132341"/>
      <w:r>
        <w:rPr>
          <w:rFonts w:hint="eastAsia"/>
        </w:rPr>
        <w:t>缺陷记录</w:t>
      </w:r>
    </w:p>
    <w:bookmarkEnd w:id="0"/>
    <w:bookmarkEnd w:id="1"/>
    <w:p w:rsidR="00C943FF" w:rsidRDefault="008C1AD9">
      <w:pPr>
        <w:pStyle w:val="1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</w:t>
      </w:r>
      <w:r>
        <w:t>3</w:t>
      </w:r>
      <w:r w:rsidR="00110BEC">
        <w:t xml:space="preserve"> </w:t>
      </w:r>
      <w:r w:rsidRPr="008C1AD9">
        <w:rPr>
          <w:rFonts w:hint="eastAsia"/>
        </w:rPr>
        <w:t>提交测评机构</w:t>
      </w:r>
    </w:p>
    <w:p w:rsidR="00C943FF" w:rsidRDefault="0052516D">
      <w:pPr>
        <w:pStyle w:val="2"/>
      </w:pPr>
      <w:r>
        <w:rPr>
          <w:rFonts w:hint="eastAsia"/>
        </w:rPr>
        <w:t>测试用例：</w:t>
      </w:r>
      <w:r w:rsidR="008C1AD9" w:rsidRPr="008C1AD9">
        <w:rPr>
          <w:lang w:bidi="ar"/>
        </w:rPr>
        <w:t>4.3.3.S_M007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C943FF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43FF" w:rsidRDefault="0052516D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43FF" w:rsidRDefault="0052516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43FF" w:rsidRDefault="0052516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43FF" w:rsidRDefault="0052516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43FF" w:rsidRDefault="0052516D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43FF" w:rsidRDefault="0052516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43FF" w:rsidRDefault="0052516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43FF" w:rsidRDefault="0052516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C943FF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43FF" w:rsidRDefault="008C1AD9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C1AD9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4.3.3.S_M007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43FF" w:rsidRDefault="008C1AD9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C1AD9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提交测评机构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43FF" w:rsidRDefault="008C1AD9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C1AD9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system登录，项目启动测试并且已接收</w:t>
            </w:r>
            <w:proofErr w:type="gramStart"/>
            <w:r w:rsidRPr="008C1AD9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项责任</w:t>
            </w:r>
            <w:proofErr w:type="gramEnd"/>
            <w:r w:rsidRPr="008C1AD9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专家审查文档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43FF" w:rsidRDefault="00110BEC" w:rsidP="00E4128B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110BEC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1.syste登录，                                                        2.点击</w:t>
            </w:r>
            <w:proofErr w:type="gramStart"/>
            <w:r w:rsidRPr="00110BEC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”</w:t>
            </w:r>
            <w:proofErr w:type="gramEnd"/>
            <w:r w:rsidRPr="00110BEC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提交审查意见“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43FF" w:rsidRDefault="008C1AD9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proofErr w:type="gramStart"/>
            <w:r w:rsidRPr="008C1AD9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未勾选项目</w:t>
            </w:r>
            <w:proofErr w:type="gramEnd"/>
            <w:r w:rsidRPr="008C1AD9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，点击提交测评机构按钮，并确定提交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43FF" w:rsidRDefault="008C1AD9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C1AD9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43FF" w:rsidRDefault="008C1AD9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C1AD9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S_M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43FF" w:rsidRDefault="008C1AD9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C1AD9"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  <w:t>2018/6/18</w:t>
            </w:r>
          </w:p>
        </w:tc>
      </w:tr>
    </w:tbl>
    <w:p w:rsidR="00C943FF" w:rsidRDefault="0052516D">
      <w:pPr>
        <w:pStyle w:val="3"/>
      </w:pPr>
      <w:r>
        <w:rPr>
          <w:rFonts w:hint="eastAsia"/>
        </w:rPr>
        <w:t>缺陷记录：</w:t>
      </w:r>
      <w:r w:rsidR="008C1AD9" w:rsidRPr="008C1AD9">
        <w:rPr>
          <w:lang w:bidi="ar"/>
        </w:rPr>
        <w:t>4.3.3.S_M007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C943FF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43FF" w:rsidRDefault="0052516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43FF" w:rsidRDefault="0052516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43FF" w:rsidRDefault="0052516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943FF" w:rsidRDefault="0052516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C943FF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43FF" w:rsidRDefault="008C1AD9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C1AD9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4.3.3.S_M007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43FF" w:rsidRDefault="008C1AD9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C1AD9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4.3.3.S_M007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43FF" w:rsidRDefault="008C1AD9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C1AD9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提交测评机构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43FF" w:rsidRDefault="008C1AD9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proofErr w:type="gramStart"/>
            <w:r w:rsidRPr="008C1AD9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未勾选项目</w:t>
            </w:r>
            <w:proofErr w:type="gramEnd"/>
            <w:r w:rsidRPr="008C1AD9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提交时，无消息提醒。</w:t>
            </w:r>
          </w:p>
        </w:tc>
      </w:tr>
    </w:tbl>
    <w:p w:rsidR="00C943FF" w:rsidRDefault="00C943FF"/>
    <w:p w:rsidR="00C943FF" w:rsidRDefault="0052516D">
      <w:pPr>
        <w:pStyle w:val="4"/>
      </w:pPr>
      <w:r>
        <w:rPr>
          <w:rFonts w:hint="eastAsia"/>
        </w:rPr>
        <w:t>缺陷运行截图</w:t>
      </w:r>
    </w:p>
    <w:p w:rsidR="00EF0C02" w:rsidRPr="00EF0C02" w:rsidRDefault="0052516D">
      <w:r>
        <w:rPr>
          <w:rFonts w:hint="eastAsia"/>
        </w:rPr>
        <w:t>缺陷</w:t>
      </w:r>
      <w:r>
        <w:t>具体说明</w:t>
      </w:r>
      <w:r>
        <w:rPr>
          <w:rFonts w:hint="eastAsia"/>
          <w:szCs w:val="22"/>
        </w:rPr>
        <w:t>：</w:t>
      </w:r>
      <w:proofErr w:type="gramStart"/>
      <w:r w:rsidR="004B7F93" w:rsidRPr="004B7F93">
        <w:rPr>
          <w:rFonts w:hint="eastAsia"/>
        </w:rPr>
        <w:t>未勾选项目</w:t>
      </w:r>
      <w:proofErr w:type="gramEnd"/>
      <w:r w:rsidR="004B7F93" w:rsidRPr="004B7F93">
        <w:rPr>
          <w:rFonts w:hint="eastAsia"/>
        </w:rPr>
        <w:t>提交时，无消息提醒。</w:t>
      </w:r>
    </w:p>
    <w:p w:rsidR="00110BEC" w:rsidRDefault="004B7F93">
      <w:pPr>
        <w:rPr>
          <w:color w:val="FF0000"/>
        </w:rPr>
      </w:pPr>
      <w:r w:rsidRPr="004B7F93">
        <w:rPr>
          <w:noProof/>
          <w:color w:val="FF0000"/>
        </w:rPr>
        <w:drawing>
          <wp:inline distT="0" distB="0" distL="0" distR="0">
            <wp:extent cx="5274310" cy="886087"/>
            <wp:effectExtent l="0" t="0" r="2540" b="9525"/>
            <wp:docPr id="3" name="图片 3" descr="C:\Users\Mirrio\Documents\Tencent Files\993290296\Image\C2C\WDFRLYL[W4NK8BB7TCPL4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rio\Documents\Tencent Files\993290296\Image\C2C\WDFRLYL[W4NK8BB7TCPL49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EC" w:rsidRDefault="008C1AD9" w:rsidP="00110BEC">
      <w:pPr>
        <w:pStyle w:val="1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4.3.3</w:t>
      </w:r>
      <w:r w:rsidR="00110BEC">
        <w:t xml:space="preserve"> </w:t>
      </w:r>
      <w:r w:rsidR="00873CC0" w:rsidRPr="00873CC0">
        <w:rPr>
          <w:rFonts w:hint="eastAsia"/>
        </w:rPr>
        <w:t>查看</w:t>
      </w:r>
    </w:p>
    <w:p w:rsidR="00110BEC" w:rsidRDefault="00110BEC" w:rsidP="00110BEC">
      <w:pPr>
        <w:pStyle w:val="2"/>
      </w:pPr>
      <w:r>
        <w:rPr>
          <w:rFonts w:hint="eastAsia"/>
        </w:rPr>
        <w:lastRenderedPageBreak/>
        <w:t>测试用例：</w:t>
      </w:r>
      <w:r w:rsidR="008C1AD9" w:rsidRPr="008C1AD9">
        <w:rPr>
          <w:lang w:bidi="ar"/>
        </w:rPr>
        <w:t>4.3.3.S_WX005</w:t>
      </w:r>
    </w:p>
    <w:tbl>
      <w:tblPr>
        <w:tblpPr w:leftFromText="180" w:rightFromText="180" w:vertAnchor="text" w:horzAnchor="page" w:tblpX="1852" w:tblpY="175"/>
        <w:tblOverlap w:val="never"/>
        <w:tblW w:w="88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176"/>
        <w:gridCol w:w="1284"/>
        <w:gridCol w:w="1296"/>
        <w:gridCol w:w="1440"/>
        <w:gridCol w:w="984"/>
        <w:gridCol w:w="840"/>
        <w:gridCol w:w="632"/>
      </w:tblGrid>
      <w:tr w:rsidR="00110BEC" w:rsidTr="00F40C06">
        <w:trPr>
          <w:trHeight w:val="500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0BEC" w:rsidRDefault="00110BEC" w:rsidP="00F40C06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0BEC" w:rsidRDefault="00110BEC" w:rsidP="00F40C06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0BEC" w:rsidRDefault="00110BEC" w:rsidP="00F40C06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0BEC" w:rsidRDefault="00110BEC" w:rsidP="00F40C06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0BEC" w:rsidRDefault="00110BEC" w:rsidP="00F40C06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0BEC" w:rsidRDefault="00110BEC" w:rsidP="00F40C06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0BEC" w:rsidRDefault="00110BEC" w:rsidP="00F40C06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0BEC" w:rsidRDefault="00110BEC" w:rsidP="00F40C06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110BEC" w:rsidTr="00F40C06">
        <w:trPr>
          <w:trHeight w:val="774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0BEC" w:rsidRDefault="00873CC0" w:rsidP="00F40C06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4.3.3.S_WX005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BEC" w:rsidRDefault="00873CC0" w:rsidP="00F40C06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查看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3CC0" w:rsidRPr="00873CC0" w:rsidRDefault="00873CC0" w:rsidP="00F40C06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system登录，项目启</w:t>
            </w:r>
          </w:p>
          <w:p w:rsidR="00110BEC" w:rsidRDefault="00873CC0" w:rsidP="00F40C06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动测试并且已接收</w:t>
            </w:r>
            <w:proofErr w:type="gramStart"/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项责任</w:t>
            </w:r>
            <w:proofErr w:type="gramEnd"/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专家审查文档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3CC0" w:rsidRPr="00873CC0" w:rsidRDefault="00873CC0" w:rsidP="00F40C06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1.点击测</w:t>
            </w:r>
            <w:bookmarkStart w:id="2" w:name="_GoBack"/>
            <w:bookmarkEnd w:id="2"/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试过程管理</w:t>
            </w:r>
          </w:p>
          <w:p w:rsidR="00873CC0" w:rsidRPr="00873CC0" w:rsidRDefault="00873CC0" w:rsidP="00F40C06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2.选择审查意见编辑</w:t>
            </w:r>
          </w:p>
          <w:p w:rsidR="00873CC0" w:rsidRPr="00873CC0" w:rsidRDefault="00873CC0" w:rsidP="00F40C06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3.选择项目</w:t>
            </w:r>
          </w:p>
          <w:p w:rsidR="00110BEC" w:rsidRDefault="00873CC0" w:rsidP="00F40C06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4.点击查看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BEC" w:rsidRDefault="00873CC0" w:rsidP="00F40C06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显示审查意见表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BEC" w:rsidRDefault="00110BEC" w:rsidP="00F40C06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110BEC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BEC" w:rsidRDefault="00873CC0" w:rsidP="00F40C06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S_WX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BEC" w:rsidRDefault="00873CC0" w:rsidP="00F40C06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  <w:t>2018/6/21</w:t>
            </w:r>
          </w:p>
        </w:tc>
      </w:tr>
    </w:tbl>
    <w:p w:rsidR="00110BEC" w:rsidRDefault="00110BEC" w:rsidP="00110BEC">
      <w:pPr>
        <w:pStyle w:val="3"/>
      </w:pPr>
      <w:r>
        <w:rPr>
          <w:rFonts w:hint="eastAsia"/>
        </w:rPr>
        <w:t>缺陷记录：</w:t>
      </w:r>
      <w:r w:rsidR="00873CC0" w:rsidRPr="00873CC0">
        <w:rPr>
          <w:lang w:bidi="ar"/>
        </w:rPr>
        <w:t>4.3.3.S_WX005</w:t>
      </w:r>
    </w:p>
    <w:tbl>
      <w:tblPr>
        <w:tblpPr w:leftFromText="180" w:rightFromText="180" w:vertAnchor="text" w:horzAnchor="page" w:tblpX="1934" w:tblpY="173"/>
        <w:tblOverlap w:val="never"/>
        <w:tblW w:w="936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752"/>
        <w:gridCol w:w="3091"/>
        <w:gridCol w:w="2736"/>
      </w:tblGrid>
      <w:tr w:rsidR="00110BEC" w:rsidTr="008E3C5F">
        <w:trPr>
          <w:trHeight w:val="228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10BEC" w:rsidRDefault="00110BEC" w:rsidP="008E3C5F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10BEC" w:rsidRDefault="00110BEC" w:rsidP="008E3C5F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10BEC" w:rsidRDefault="00110BEC" w:rsidP="008E3C5F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10BEC" w:rsidRDefault="00110BEC" w:rsidP="008E3C5F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110BEC" w:rsidTr="008E3C5F">
        <w:trPr>
          <w:trHeight w:val="228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BEC" w:rsidRDefault="00873CC0" w:rsidP="008E3C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4.3.3.S_WX005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BEC" w:rsidRDefault="00873CC0" w:rsidP="008E3C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4.3.3.S_WX005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BEC" w:rsidRDefault="00873CC0" w:rsidP="008E3C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查看审查意见表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BEC" w:rsidRDefault="00873CC0" w:rsidP="008E3C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在点击查看按钮之后，页面显示的返回按钮时有时无</w:t>
            </w:r>
          </w:p>
        </w:tc>
      </w:tr>
    </w:tbl>
    <w:p w:rsidR="00110BEC" w:rsidRDefault="00110BEC" w:rsidP="00110BEC"/>
    <w:p w:rsidR="00110BEC" w:rsidRDefault="00110BEC" w:rsidP="00110BEC">
      <w:pPr>
        <w:pStyle w:val="4"/>
      </w:pPr>
      <w:r>
        <w:rPr>
          <w:rFonts w:hint="eastAsia"/>
        </w:rPr>
        <w:t>缺陷运行截图</w:t>
      </w:r>
    </w:p>
    <w:p w:rsidR="00110BEC" w:rsidRDefault="00110BEC" w:rsidP="00110BEC">
      <w:pPr>
        <w:rPr>
          <w:szCs w:val="22"/>
        </w:rPr>
      </w:pPr>
      <w:r>
        <w:rPr>
          <w:rFonts w:hint="eastAsia"/>
        </w:rPr>
        <w:t>缺陷</w:t>
      </w:r>
      <w:r>
        <w:t>具体说明</w:t>
      </w:r>
      <w:r>
        <w:rPr>
          <w:rFonts w:hint="eastAsia"/>
          <w:szCs w:val="22"/>
        </w:rPr>
        <w:t>：</w:t>
      </w:r>
      <w:r w:rsidR="004B7F93" w:rsidRPr="004B7F93">
        <w:rPr>
          <w:rFonts w:hint="eastAsia"/>
          <w:szCs w:val="22"/>
        </w:rPr>
        <w:t>在点击查看按钮之后，页面显示的返回按钮时有时无</w:t>
      </w:r>
    </w:p>
    <w:p w:rsidR="00110BEC" w:rsidRDefault="004B7F93" w:rsidP="00110BEC">
      <w:pPr>
        <w:rPr>
          <w:szCs w:val="22"/>
        </w:rPr>
      </w:pPr>
      <w:r w:rsidRPr="004B7F93">
        <w:rPr>
          <w:noProof/>
          <w:szCs w:val="22"/>
        </w:rPr>
        <w:drawing>
          <wp:inline distT="0" distB="0" distL="0" distR="0">
            <wp:extent cx="5274310" cy="1293431"/>
            <wp:effectExtent l="0" t="0" r="2540" b="2540"/>
            <wp:docPr id="4" name="图片 4" descr="C:\Users\Mirrio\Documents\Tencent Files\993290296\Image\C2C\4$7F5YF~P5`OW~2VO8O6Q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rrio\Documents\Tencent Files\993290296\Image\C2C\4$7F5YF~P5`OW~2VO8O6QC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EC" w:rsidRDefault="00873CC0" w:rsidP="00110BEC">
      <w:pPr>
        <w:pStyle w:val="1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4.3.3</w:t>
      </w:r>
      <w:r w:rsidRPr="00873CC0">
        <w:rPr>
          <w:rFonts w:hint="eastAsia"/>
        </w:rPr>
        <w:t>查看中的“下载”按钮</w:t>
      </w:r>
    </w:p>
    <w:p w:rsidR="00110BEC" w:rsidRDefault="00110BEC" w:rsidP="00110BEC">
      <w:pPr>
        <w:pStyle w:val="2"/>
      </w:pPr>
      <w:r>
        <w:rPr>
          <w:rFonts w:hint="eastAsia"/>
        </w:rPr>
        <w:lastRenderedPageBreak/>
        <w:t>测试用例：</w:t>
      </w:r>
      <w:r w:rsidR="00873CC0" w:rsidRPr="00873CC0">
        <w:rPr>
          <w:lang w:bidi="ar"/>
        </w:rPr>
        <w:t>4.3.3.S_LP003</w:t>
      </w:r>
    </w:p>
    <w:tbl>
      <w:tblPr>
        <w:tblpPr w:leftFromText="180" w:rightFromText="180" w:vertAnchor="text" w:horzAnchor="page" w:tblpX="1711" w:tblpY="175"/>
        <w:tblOverlap w:val="never"/>
        <w:tblW w:w="897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1176"/>
        <w:gridCol w:w="1284"/>
        <w:gridCol w:w="1740"/>
        <w:gridCol w:w="996"/>
        <w:gridCol w:w="984"/>
        <w:gridCol w:w="840"/>
        <w:gridCol w:w="632"/>
      </w:tblGrid>
      <w:tr w:rsidR="00110BEC" w:rsidTr="006847EF">
        <w:trPr>
          <w:trHeight w:val="50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0BEC" w:rsidRDefault="00110BEC" w:rsidP="006847EF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0BEC" w:rsidRDefault="00110BEC" w:rsidP="006847E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0BEC" w:rsidRDefault="00110BEC" w:rsidP="006847E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0BEC" w:rsidRDefault="00110BEC" w:rsidP="006847E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0BEC" w:rsidRDefault="00110BEC" w:rsidP="006847EF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0BEC" w:rsidRDefault="00110BEC" w:rsidP="006847E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0BEC" w:rsidRDefault="00110BEC" w:rsidP="006847E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0BEC" w:rsidRDefault="00110BEC" w:rsidP="006847E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110BEC" w:rsidTr="006847EF">
        <w:trPr>
          <w:trHeight w:val="774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0BEC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4.3.3.S_LP003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BEC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查看中的“下载”按钮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BEC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system登陆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3CC0" w:rsidRPr="00873CC0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1.选择“测试过程管理”，后点击“审查意见输出</w:t>
            </w:r>
          </w:p>
          <w:p w:rsidR="00873CC0" w:rsidRPr="00873CC0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2.鼠标选择一项需要详细参看的项目并点击查看按钮</w:t>
            </w:r>
          </w:p>
          <w:p w:rsidR="00110BEC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3.点击下载提交审查意见的文件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BEC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提示：提示文件下载保存位置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BEC" w:rsidRDefault="003E7B79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3E7B79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BEC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S_LP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BEC" w:rsidRDefault="00110BEC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110BEC"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  <w:t>6.18</w:t>
            </w:r>
          </w:p>
        </w:tc>
      </w:tr>
    </w:tbl>
    <w:p w:rsidR="00110BEC" w:rsidRPr="00873CC0" w:rsidRDefault="00110BEC" w:rsidP="00110BEC">
      <w:pPr>
        <w:pStyle w:val="3"/>
      </w:pPr>
      <w:r>
        <w:rPr>
          <w:rFonts w:hint="eastAsia"/>
        </w:rPr>
        <w:t>缺陷记录：</w:t>
      </w:r>
      <w:r w:rsidR="00873CC0" w:rsidRPr="00873CC0">
        <w:rPr>
          <w:lang w:bidi="ar"/>
        </w:rPr>
        <w:t>4.3.3.S_LP003</w:t>
      </w:r>
    </w:p>
    <w:tbl>
      <w:tblPr>
        <w:tblpPr w:leftFromText="180" w:rightFromText="180" w:vertAnchor="text" w:horzAnchor="page" w:tblpX="1792" w:tblpY="173"/>
        <w:tblOverlap w:val="never"/>
        <w:tblW w:w="951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1752"/>
        <w:gridCol w:w="3091"/>
        <w:gridCol w:w="2736"/>
      </w:tblGrid>
      <w:tr w:rsidR="00110BEC" w:rsidTr="006847EF">
        <w:trPr>
          <w:trHeight w:val="228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10BEC" w:rsidRDefault="00110BEC" w:rsidP="006847EF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10BEC" w:rsidRDefault="00110BEC" w:rsidP="006847EF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10BEC" w:rsidRDefault="00110BEC" w:rsidP="006847EF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10BEC" w:rsidRDefault="00110BEC" w:rsidP="006847EF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110BEC" w:rsidTr="006847EF">
        <w:trPr>
          <w:trHeight w:val="228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BEC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4.3.3.S_LP003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BEC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4.3.3.S_LP003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BEC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点击下载提交审查意见的文件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BEC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下载审查意见文件时，某几个项目中没有下载按钮，但是专家有提交审查意见文件</w:t>
            </w:r>
          </w:p>
        </w:tc>
      </w:tr>
    </w:tbl>
    <w:p w:rsidR="00110BEC" w:rsidRDefault="00110BEC" w:rsidP="00110BEC"/>
    <w:p w:rsidR="00110BEC" w:rsidRDefault="00110BEC" w:rsidP="00110BEC">
      <w:pPr>
        <w:pStyle w:val="4"/>
      </w:pPr>
      <w:r>
        <w:rPr>
          <w:rFonts w:hint="eastAsia"/>
        </w:rPr>
        <w:t>缺陷运行截图</w:t>
      </w:r>
    </w:p>
    <w:p w:rsidR="00110BEC" w:rsidRDefault="004B7F93" w:rsidP="00110BEC">
      <w:pPr>
        <w:rPr>
          <w:szCs w:val="22"/>
        </w:rPr>
      </w:pPr>
      <w:r>
        <w:rPr>
          <w:rFonts w:hint="eastAsia"/>
        </w:rPr>
        <w:t>缺陷</w:t>
      </w:r>
      <w:r>
        <w:t>具体说明</w:t>
      </w:r>
      <w:r>
        <w:rPr>
          <w:rFonts w:hint="eastAsia"/>
          <w:szCs w:val="22"/>
        </w:rPr>
        <w:t>：</w:t>
      </w:r>
      <w:r w:rsidRPr="004B7F93">
        <w:rPr>
          <w:rFonts w:hint="eastAsia"/>
          <w:szCs w:val="22"/>
        </w:rPr>
        <w:t>下载审查意见文件时，某几个项目中没有下载按钮，但是专家有提交审查意见文件</w:t>
      </w:r>
    </w:p>
    <w:p w:rsidR="003E7B79" w:rsidRDefault="003E7B79" w:rsidP="00110BEC">
      <w:pPr>
        <w:rPr>
          <w:szCs w:val="22"/>
        </w:rPr>
      </w:pPr>
    </w:p>
    <w:p w:rsidR="003E7B79" w:rsidRDefault="004B7F93" w:rsidP="00110BEC">
      <w:pPr>
        <w:rPr>
          <w:color w:val="FF0000"/>
        </w:rPr>
      </w:pPr>
      <w:r w:rsidRPr="004B7F93">
        <w:rPr>
          <w:noProof/>
          <w:color w:val="FF0000"/>
        </w:rPr>
        <w:lastRenderedPageBreak/>
        <w:drawing>
          <wp:inline distT="0" distB="0" distL="0" distR="0">
            <wp:extent cx="5274310" cy="975391"/>
            <wp:effectExtent l="0" t="0" r="2540" b="0"/>
            <wp:docPr id="6" name="图片 6" descr="C:\Users\Mirrio\Documents\Tencent Files\993290296\Image\C2C\A%R~EJ5OT$J8OJCBJ4XX]}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rrio\Documents\Tencent Files\993290296\Image\C2C\A%R~EJ5OT$J8OJCBJ4XX]}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79" w:rsidRDefault="00873CC0" w:rsidP="003E7B79">
      <w:pPr>
        <w:pStyle w:val="1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4.3.3</w:t>
      </w:r>
      <w:r w:rsidRPr="00873CC0">
        <w:rPr>
          <w:rFonts w:hint="eastAsia"/>
        </w:rPr>
        <w:t>查看中的“返回”按钮</w:t>
      </w:r>
    </w:p>
    <w:p w:rsidR="003E7B79" w:rsidRDefault="003E7B79" w:rsidP="003E7B79">
      <w:pPr>
        <w:pStyle w:val="2"/>
      </w:pPr>
      <w:r>
        <w:rPr>
          <w:rFonts w:hint="eastAsia"/>
        </w:rPr>
        <w:t>测试用例：</w:t>
      </w:r>
      <w:r w:rsidR="00873CC0" w:rsidRPr="00873CC0">
        <w:rPr>
          <w:lang w:bidi="ar"/>
        </w:rPr>
        <w:t>4.3.3.S_LP004</w:t>
      </w:r>
    </w:p>
    <w:tbl>
      <w:tblPr>
        <w:tblpPr w:leftFromText="180" w:rightFromText="180" w:vertAnchor="text" w:horzAnchor="page" w:tblpX="1852" w:tblpY="175"/>
        <w:tblOverlap w:val="never"/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176"/>
        <w:gridCol w:w="1284"/>
        <w:gridCol w:w="1739"/>
        <w:gridCol w:w="997"/>
        <w:gridCol w:w="984"/>
        <w:gridCol w:w="840"/>
        <w:gridCol w:w="864"/>
      </w:tblGrid>
      <w:tr w:rsidR="003E7B79" w:rsidTr="006847EF">
        <w:trPr>
          <w:trHeight w:val="500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7B79" w:rsidRDefault="003E7B79" w:rsidP="006847EF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B79" w:rsidRDefault="003E7B79" w:rsidP="006847E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B79" w:rsidRDefault="003E7B79" w:rsidP="006847E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B79" w:rsidRDefault="003E7B79" w:rsidP="006847E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B79" w:rsidRDefault="003E7B79" w:rsidP="006847EF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B79" w:rsidRDefault="003E7B79" w:rsidP="006847E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B79" w:rsidRDefault="003E7B79" w:rsidP="006847E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B79" w:rsidRDefault="003E7B79" w:rsidP="006847E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3E7B79" w:rsidTr="006847EF">
        <w:trPr>
          <w:trHeight w:val="774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B79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4.3.3.S_LP004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查看中的“返回”按钮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system登陆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3CC0" w:rsidRPr="00873CC0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1.选择“测试过程管理”，后点击“审查意见输出</w:t>
            </w:r>
          </w:p>
          <w:p w:rsidR="00873CC0" w:rsidRPr="00873CC0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2.鼠标选择一项需要详细参看的项目并点击查看按钮</w:t>
            </w:r>
          </w:p>
          <w:p w:rsidR="003E7B79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3.查看后点击返回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返回列表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3E7B79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S_LP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3E7B79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110BEC"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  <w:t>6.18</w:t>
            </w:r>
          </w:p>
        </w:tc>
      </w:tr>
    </w:tbl>
    <w:p w:rsidR="003E7B79" w:rsidRDefault="003E7B79" w:rsidP="003E7B79">
      <w:pPr>
        <w:pStyle w:val="3"/>
      </w:pPr>
      <w:r>
        <w:rPr>
          <w:rFonts w:hint="eastAsia"/>
        </w:rPr>
        <w:t>缺陷记录：</w:t>
      </w:r>
      <w:r w:rsidR="00873CC0" w:rsidRPr="00873CC0">
        <w:rPr>
          <w:lang w:bidi="ar"/>
        </w:rPr>
        <w:t>4.3.3.S_LP004</w:t>
      </w:r>
    </w:p>
    <w:tbl>
      <w:tblPr>
        <w:tblpPr w:leftFromText="180" w:rightFromText="180" w:vertAnchor="text" w:horzAnchor="page" w:tblpX="1934" w:tblpY="173"/>
        <w:tblOverlap w:val="never"/>
        <w:tblW w:w="936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752"/>
        <w:gridCol w:w="3091"/>
        <w:gridCol w:w="2736"/>
      </w:tblGrid>
      <w:tr w:rsidR="003E7B79" w:rsidTr="006847EF">
        <w:trPr>
          <w:trHeight w:val="228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E7B79" w:rsidRDefault="003E7B79" w:rsidP="006847EF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E7B79" w:rsidRDefault="003E7B79" w:rsidP="006847EF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E7B79" w:rsidRDefault="003E7B79" w:rsidP="006847EF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E7B79" w:rsidRDefault="003E7B79" w:rsidP="006847EF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3E7B79" w:rsidTr="006847EF">
        <w:trPr>
          <w:trHeight w:val="228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4.3.3.S_LP004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4.3.3.S_LP004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查看后点击返回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返回的按钮闪现后没有</w:t>
            </w:r>
          </w:p>
        </w:tc>
      </w:tr>
    </w:tbl>
    <w:p w:rsidR="003E7B79" w:rsidRDefault="003E7B79" w:rsidP="003E7B79"/>
    <w:p w:rsidR="003E7B79" w:rsidRDefault="003E7B79" w:rsidP="003E7B79">
      <w:pPr>
        <w:pStyle w:val="4"/>
      </w:pPr>
      <w:r>
        <w:rPr>
          <w:rFonts w:hint="eastAsia"/>
        </w:rPr>
        <w:t>缺陷运行截图</w:t>
      </w:r>
    </w:p>
    <w:p w:rsidR="004B7F93" w:rsidRDefault="004B7F93" w:rsidP="004B7F93">
      <w:r w:rsidRPr="004B7F93">
        <w:rPr>
          <w:rFonts w:hint="eastAsia"/>
        </w:rPr>
        <w:t>缺陷具体说明：</w:t>
      </w:r>
      <w:r>
        <w:rPr>
          <w:rFonts w:hint="eastAsia"/>
        </w:rPr>
        <w:t>没有</w:t>
      </w:r>
      <w:r>
        <w:t>返回按钮</w:t>
      </w:r>
    </w:p>
    <w:p w:rsidR="004B7F93" w:rsidRPr="004B7F93" w:rsidRDefault="004B7F93" w:rsidP="004B7F93">
      <w:r w:rsidRPr="004B7F93">
        <w:rPr>
          <w:noProof/>
        </w:rPr>
        <w:lastRenderedPageBreak/>
        <w:drawing>
          <wp:inline distT="0" distB="0" distL="0" distR="0">
            <wp:extent cx="5274310" cy="1293431"/>
            <wp:effectExtent l="0" t="0" r="2540" b="2540"/>
            <wp:docPr id="7" name="图片 7" descr="C:\Users\Mirrio\Documents\Tencent Files\993290296\Image\C2C\4$7F5YF~P5`OW~2VO8O6Q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rrio\Documents\Tencent Files\993290296\Image\C2C\4$7F5YF~P5`OW~2VO8O6QC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79" w:rsidRDefault="00873CC0" w:rsidP="003E7B79">
      <w:pPr>
        <w:pStyle w:val="1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4.3.3</w:t>
      </w:r>
      <w:r w:rsidR="003E7B79">
        <w:t xml:space="preserve"> </w:t>
      </w:r>
      <w:r w:rsidR="003E7B79" w:rsidRPr="003E7B79">
        <w:rPr>
          <w:rFonts w:hint="eastAsia"/>
        </w:rPr>
        <w:t>进入各审核文档页面的查询“功能，多条件查询</w:t>
      </w:r>
    </w:p>
    <w:p w:rsidR="003E7B79" w:rsidRDefault="003E7B79" w:rsidP="003E7B79">
      <w:pPr>
        <w:pStyle w:val="2"/>
      </w:pPr>
      <w:r>
        <w:rPr>
          <w:rFonts w:hint="eastAsia"/>
        </w:rPr>
        <w:t>测试用例：</w:t>
      </w:r>
      <w:r w:rsidR="00873CC0" w:rsidRPr="00873CC0">
        <w:rPr>
          <w:lang w:bidi="ar"/>
        </w:rPr>
        <w:t>4.3.3.S_LP006</w:t>
      </w:r>
    </w:p>
    <w:tbl>
      <w:tblPr>
        <w:tblpPr w:leftFromText="180" w:rightFromText="180" w:vertAnchor="text" w:horzAnchor="page" w:tblpX="1569" w:tblpY="175"/>
        <w:tblOverlap w:val="never"/>
        <w:tblW w:w="911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176"/>
        <w:gridCol w:w="1284"/>
        <w:gridCol w:w="1739"/>
        <w:gridCol w:w="997"/>
        <w:gridCol w:w="984"/>
        <w:gridCol w:w="840"/>
        <w:gridCol w:w="632"/>
      </w:tblGrid>
      <w:tr w:rsidR="003E7B79" w:rsidTr="006847EF">
        <w:trPr>
          <w:trHeight w:val="500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7B79" w:rsidRDefault="003E7B79" w:rsidP="006847EF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B79" w:rsidRDefault="003E7B79" w:rsidP="006847E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B79" w:rsidRDefault="003E7B79" w:rsidP="006847E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B79" w:rsidRDefault="003E7B79" w:rsidP="006847E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B79" w:rsidRDefault="003E7B79" w:rsidP="006847EF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B79" w:rsidRDefault="003E7B79" w:rsidP="006847E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B79" w:rsidRDefault="003E7B79" w:rsidP="006847E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B79" w:rsidRDefault="003E7B79" w:rsidP="006847E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3E7B79" w:rsidTr="006847EF">
        <w:trPr>
          <w:trHeight w:val="774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B79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4.3.3.S_LP006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“确认”提交按钮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system登陆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3CC0" w:rsidRPr="00873CC0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1.选择“测试过程管理”，后点击“审查意见输出</w:t>
            </w:r>
          </w:p>
          <w:p w:rsidR="00873CC0" w:rsidRPr="00873CC0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2.鼠标选择一项或多项需要提交的项目</w:t>
            </w:r>
          </w:p>
          <w:p w:rsidR="003E7B79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3.点击提交测评机构按钮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提示：提交成功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S_LP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3E7B79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110BEC"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  <w:t>6.18</w:t>
            </w:r>
          </w:p>
        </w:tc>
      </w:tr>
    </w:tbl>
    <w:p w:rsidR="003E7B79" w:rsidRDefault="003E7B79" w:rsidP="003E7B79">
      <w:pPr>
        <w:pStyle w:val="3"/>
      </w:pPr>
      <w:r>
        <w:rPr>
          <w:rFonts w:hint="eastAsia"/>
        </w:rPr>
        <w:t>缺陷记录：</w:t>
      </w:r>
      <w:r w:rsidR="00873CC0" w:rsidRPr="00873CC0">
        <w:rPr>
          <w:lang w:bidi="ar"/>
        </w:rPr>
        <w:t>4.3.3.S_LP006</w:t>
      </w:r>
    </w:p>
    <w:tbl>
      <w:tblPr>
        <w:tblpPr w:leftFromText="180" w:rightFromText="180" w:vertAnchor="text" w:horzAnchor="page" w:tblpX="1651" w:tblpY="173"/>
        <w:tblOverlap w:val="never"/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1752"/>
        <w:gridCol w:w="3091"/>
        <w:gridCol w:w="2151"/>
      </w:tblGrid>
      <w:tr w:rsidR="003E7B79" w:rsidTr="006847EF">
        <w:trPr>
          <w:trHeight w:val="228"/>
        </w:trPr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E7B79" w:rsidRDefault="003E7B79" w:rsidP="006847EF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E7B79" w:rsidRDefault="003E7B79" w:rsidP="006847EF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E7B79" w:rsidRDefault="003E7B79" w:rsidP="006847EF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E7B79" w:rsidRDefault="003E7B79" w:rsidP="006847EF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3E7B79" w:rsidTr="006847EF">
        <w:trPr>
          <w:trHeight w:val="228"/>
        </w:trPr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4.3.3.S_LP006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4.3.3.S_LP006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点击提交测评机构按钮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873CC0" w:rsidP="006847E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若选择多项提交，审查意见列表还会显示其中已提交的项目</w:t>
            </w:r>
          </w:p>
        </w:tc>
      </w:tr>
    </w:tbl>
    <w:p w:rsidR="003E7B79" w:rsidRDefault="003E7B79" w:rsidP="003E7B79"/>
    <w:p w:rsidR="003E7B79" w:rsidRDefault="003E7B79" w:rsidP="003E7B79">
      <w:pPr>
        <w:pStyle w:val="4"/>
      </w:pPr>
      <w:r>
        <w:rPr>
          <w:rFonts w:hint="eastAsia"/>
        </w:rPr>
        <w:lastRenderedPageBreak/>
        <w:t>缺陷运行截图</w:t>
      </w:r>
    </w:p>
    <w:p w:rsidR="004B7F93" w:rsidRDefault="004B7F93" w:rsidP="004B7F93">
      <w:r>
        <w:rPr>
          <w:rFonts w:hint="eastAsia"/>
        </w:rPr>
        <w:t>缺陷</w:t>
      </w:r>
      <w:r>
        <w:t>具体说明：还是会显示已提交的项目</w:t>
      </w:r>
    </w:p>
    <w:p w:rsidR="004B7F93" w:rsidRPr="004B7F93" w:rsidRDefault="004B7F93" w:rsidP="004B7F93">
      <w:r w:rsidRPr="004B7F93">
        <w:rPr>
          <w:noProof/>
        </w:rPr>
        <w:drawing>
          <wp:inline distT="0" distB="0" distL="0" distR="0">
            <wp:extent cx="5274310" cy="1542605"/>
            <wp:effectExtent l="0" t="0" r="2540" b="635"/>
            <wp:docPr id="8" name="图片 8" descr="C:\Users\Mirrio\Documents\Tencent Files\993290296\Image\C2C\BT$1{F4{6QO_$F4(XP08K$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rrio\Documents\Tencent Files\993290296\Image\C2C\BT$1{F4{6QO_$F4(XP08K$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79" w:rsidRDefault="003E7B79" w:rsidP="003E7B79">
      <w:pPr>
        <w:pStyle w:val="1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</w:t>
      </w:r>
      <w:r w:rsidR="00873CC0">
        <w:t>3</w:t>
      </w:r>
      <w:r w:rsidR="00873CC0" w:rsidRPr="00873CC0">
        <w:rPr>
          <w:rFonts w:hint="eastAsia"/>
        </w:rPr>
        <w:t>“查看”中的返回按钮操作</w:t>
      </w:r>
    </w:p>
    <w:p w:rsidR="003E7B79" w:rsidRDefault="003E7B79" w:rsidP="003E7B79">
      <w:pPr>
        <w:pStyle w:val="2"/>
      </w:pPr>
      <w:r>
        <w:rPr>
          <w:rFonts w:hint="eastAsia"/>
        </w:rPr>
        <w:t>测试用例：</w:t>
      </w:r>
      <w:r w:rsidR="00873CC0" w:rsidRPr="00873CC0">
        <w:rPr>
          <w:lang w:bidi="ar"/>
        </w:rPr>
        <w:t>4.3.3.S_X001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3E7B79" w:rsidTr="00B60803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7B79" w:rsidRDefault="003E7B79" w:rsidP="00B60803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B79" w:rsidRDefault="003E7B79" w:rsidP="00B6080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B79" w:rsidRDefault="003E7B79" w:rsidP="00B6080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B79" w:rsidRDefault="003E7B79" w:rsidP="00B6080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B79" w:rsidRDefault="003E7B79" w:rsidP="00B60803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B79" w:rsidRDefault="003E7B79" w:rsidP="00B6080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B79" w:rsidRDefault="003E7B79" w:rsidP="00B6080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B79" w:rsidRDefault="003E7B79" w:rsidP="00B6080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3E7B79" w:rsidTr="00B60803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B79" w:rsidRDefault="00873CC0" w:rsidP="003E7B79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4.3.3.S_X001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873CC0" w:rsidP="00B60803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“查看”中的返回按钮操作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873CC0" w:rsidP="00B60803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 system登录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4B7F93" w:rsidP="003E7B79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proofErr w:type="gramStart"/>
            <w:r w:rsidRPr="004B7F93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勾选一个</w:t>
            </w:r>
            <w:proofErr w:type="gramEnd"/>
            <w:r w:rsidRPr="004B7F93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项目，点击查看按钮，点击返回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4B7F93" w:rsidP="00B60803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4B7F93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成功返回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4B7F93" w:rsidP="00B60803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4B7F93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4B7F93" w:rsidP="00B60803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S_X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3E7B79" w:rsidP="00B60803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110BEC"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  <w:t>6.18</w:t>
            </w:r>
          </w:p>
        </w:tc>
      </w:tr>
    </w:tbl>
    <w:p w:rsidR="003E7B79" w:rsidRDefault="003E7B79" w:rsidP="003E7B79">
      <w:pPr>
        <w:pStyle w:val="3"/>
      </w:pPr>
      <w:r>
        <w:rPr>
          <w:rFonts w:hint="eastAsia"/>
        </w:rPr>
        <w:t>缺陷记录：</w:t>
      </w:r>
      <w:r w:rsidR="00873CC0" w:rsidRPr="00873CC0">
        <w:rPr>
          <w:lang w:bidi="ar"/>
        </w:rPr>
        <w:t>4.3.3.S_X001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3E7B79" w:rsidTr="00B60803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E7B79" w:rsidRDefault="003E7B79" w:rsidP="00B60803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E7B79" w:rsidRDefault="003E7B79" w:rsidP="00B60803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E7B79" w:rsidRDefault="003E7B79" w:rsidP="00B60803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E7B79" w:rsidRDefault="003E7B79" w:rsidP="00B60803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3E7B79" w:rsidTr="00B60803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873CC0" w:rsidP="003E7B79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4.3.3.S_X001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873CC0" w:rsidP="003E7B79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4.3.3.S_X001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3CC0" w:rsidRPr="00873CC0" w:rsidRDefault="00873CC0" w:rsidP="00873CC0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项目管理员查看责任专家提交的相关</w:t>
            </w:r>
          </w:p>
          <w:p w:rsidR="003E7B79" w:rsidRDefault="00873CC0" w:rsidP="00873CC0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审查意见，查看结束需返回列表页面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B79" w:rsidRDefault="00873CC0" w:rsidP="00B60803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 w:rsidRPr="00873CC0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返回按钮时常不可见</w:t>
            </w:r>
          </w:p>
        </w:tc>
      </w:tr>
    </w:tbl>
    <w:p w:rsidR="003E7B79" w:rsidRDefault="003E7B79" w:rsidP="003E7B79"/>
    <w:p w:rsidR="003E7B79" w:rsidRDefault="003E7B79" w:rsidP="003E7B79">
      <w:pPr>
        <w:pStyle w:val="4"/>
      </w:pPr>
      <w:r>
        <w:rPr>
          <w:rFonts w:hint="eastAsia"/>
        </w:rPr>
        <w:lastRenderedPageBreak/>
        <w:t>缺陷运行截图</w:t>
      </w:r>
    </w:p>
    <w:p w:rsidR="004B7F93" w:rsidRPr="004B7F93" w:rsidRDefault="004B7F93" w:rsidP="004B7F93">
      <w:r>
        <w:rPr>
          <w:rFonts w:hint="eastAsia"/>
        </w:rPr>
        <w:t>缺陷</w:t>
      </w:r>
      <w:r>
        <w:t>具体说明：返回键不可见</w:t>
      </w:r>
    </w:p>
    <w:p w:rsidR="004B7F93" w:rsidRPr="004B7F93" w:rsidRDefault="004B7F93" w:rsidP="004B7F93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4B7F93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10621645" cy="2604770"/>
            <wp:effectExtent l="0" t="0" r="8255" b="5080"/>
            <wp:docPr id="9" name="图片 9" descr="C:\Users\Mirrio\Documents\Tencent Files\993290296\Image\C2C\4$7F5YF~P5`OW~2VO8O6Q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rrio\Documents\Tencent Files\993290296\Image\C2C\4$7F5YF~P5`OW~2VO8O6QC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164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F93" w:rsidRPr="004B7F93" w:rsidRDefault="004B7F93" w:rsidP="004B7F93"/>
    <w:sectPr w:rsidR="004B7F93" w:rsidRPr="004B7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0000000B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52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647F2D"/>
    <w:rsid w:val="0008779F"/>
    <w:rsid w:val="00110BEC"/>
    <w:rsid w:val="00116172"/>
    <w:rsid w:val="002B1454"/>
    <w:rsid w:val="002C222E"/>
    <w:rsid w:val="002C2D46"/>
    <w:rsid w:val="00382AC1"/>
    <w:rsid w:val="003E7B79"/>
    <w:rsid w:val="00412AE2"/>
    <w:rsid w:val="00497454"/>
    <w:rsid w:val="004B7F93"/>
    <w:rsid w:val="005013F0"/>
    <w:rsid w:val="005146A9"/>
    <w:rsid w:val="0052516D"/>
    <w:rsid w:val="00542390"/>
    <w:rsid w:val="0063640A"/>
    <w:rsid w:val="006847EF"/>
    <w:rsid w:val="007E14EE"/>
    <w:rsid w:val="00873CC0"/>
    <w:rsid w:val="00891C5F"/>
    <w:rsid w:val="008C1AD9"/>
    <w:rsid w:val="008E3C5F"/>
    <w:rsid w:val="009C49DF"/>
    <w:rsid w:val="00A574D6"/>
    <w:rsid w:val="00AD0DFE"/>
    <w:rsid w:val="00B263C7"/>
    <w:rsid w:val="00C943FF"/>
    <w:rsid w:val="00CA767C"/>
    <w:rsid w:val="00D03FE6"/>
    <w:rsid w:val="00E13D2D"/>
    <w:rsid w:val="00E4128B"/>
    <w:rsid w:val="00EF0C02"/>
    <w:rsid w:val="00F40C06"/>
    <w:rsid w:val="0B5F1F6F"/>
    <w:rsid w:val="18647F2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F8F16E2-1ACB-4EFA-95FD-E667B125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B1454"/>
    <w:pPr>
      <w:widowControl w:val="0"/>
      <w:spacing w:line="36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autoSpaceDE w:val="0"/>
      <w:autoSpaceDN w:val="0"/>
      <w:adjustRightInd w:val="0"/>
      <w:spacing w:before="120" w:afterLines="50" w:after="156" w:line="300" w:lineRule="auto"/>
      <w:textAlignment w:val="bottom"/>
      <w:outlineLvl w:val="0"/>
    </w:pPr>
    <w:rPr>
      <w:rFonts w:ascii="宋体"/>
      <w:b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0">
    <w:name w:val="标题 1 字符"/>
    <w:basedOn w:val="a0"/>
    <w:link w:val="1"/>
    <w:rPr>
      <w:rFonts w:ascii="宋体"/>
      <w:b/>
      <w:kern w:val="44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</TotalTime>
  <Pages>7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SXY</cp:lastModifiedBy>
  <cp:revision>5</cp:revision>
  <dcterms:created xsi:type="dcterms:W3CDTF">2018-06-23T04:29:00Z</dcterms:created>
  <dcterms:modified xsi:type="dcterms:W3CDTF">2018-06-23T06:21:00Z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